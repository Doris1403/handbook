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D95F" w14:textId="77777777" w:rsidR="00660C6A" w:rsidRPr="00C640E9" w:rsidRDefault="00C30127" w:rsidP="00660C6A">
      <w:pPr>
        <w:pStyle w:val="AbsenderAdressfeldfett"/>
        <w:framePr w:wrap="notBeside"/>
      </w:pPr>
      <w:r>
        <w:rPr>
          <w:rStyle w:val="AbsenderAdressfeldfettZchn"/>
        </w:rPr>
        <w:t>Otto-Friedrich-Universität Bamberg</w:t>
      </w:r>
      <w:r w:rsidR="00EE34F5">
        <w:rPr>
          <w:rStyle w:val="AbsenderAdressfeldfettZchn"/>
        </w:rPr>
        <w:t xml:space="preserve"> </w:t>
      </w:r>
      <w:r w:rsidR="00BA709D" w:rsidRPr="00BA709D">
        <w:rPr>
          <w:rStyle w:val="AbsenderAdressfeldfettZchn"/>
        </w:rPr>
        <w:t xml:space="preserve">• </w:t>
      </w:r>
      <w:r w:rsidR="00EE34F5">
        <w:rPr>
          <w:rStyle w:val="AbsenderAdressfeldfettZchn"/>
        </w:rPr>
        <w:t>96045 Bamberg</w:t>
      </w:r>
    </w:p>
    <w:p w14:paraId="0F02F5B2" w14:textId="77777777" w:rsidR="00660C6A" w:rsidRPr="0038309E" w:rsidRDefault="00660C6A"/>
    <w:p w14:paraId="7F985B84" w14:textId="77777777" w:rsidR="00660C6A" w:rsidRPr="0038309E" w:rsidRDefault="00660C6A"/>
    <w:p w14:paraId="12FBDD74" w14:textId="77777777" w:rsidR="00660C6A" w:rsidRDefault="00660C6A"/>
    <w:p w14:paraId="3837A962" w14:textId="77777777" w:rsidR="00660C6A" w:rsidRDefault="00660C6A">
      <w:pPr>
        <w:rPr>
          <w:sz w:val="22"/>
          <w:szCs w:val="22"/>
        </w:rPr>
        <w:sectPr w:rsidR="00660C6A" w:rsidSect="00D134D4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2517" w:right="3629" w:bottom="1134" w:left="1361" w:header="709" w:footer="1615" w:gutter="0"/>
          <w:cols w:space="708"/>
          <w:titlePg/>
          <w:docGrid w:linePitch="360"/>
        </w:sectPr>
      </w:pPr>
    </w:p>
    <w:p w14:paraId="4A69E899" w14:textId="77777777" w:rsidR="00166CE5" w:rsidRDefault="00166CE5" w:rsidP="00BF04E2">
      <w:pPr>
        <w:pStyle w:val="Einrichtung"/>
        <w:framePr w:w="3090" w:h="2797" w:hRule="exact" w:wrap="notBeside" w:x="8483"/>
      </w:pPr>
      <w:r w:rsidRPr="00166CE5">
        <w:t>Professur für Wirtschaftsinformatik,</w:t>
      </w:r>
    </w:p>
    <w:p w14:paraId="5C0D00CF" w14:textId="77777777" w:rsidR="00660C6A" w:rsidRPr="00EA3E9E" w:rsidRDefault="00166CE5" w:rsidP="00BF04E2">
      <w:pPr>
        <w:pStyle w:val="Einrichtung"/>
        <w:framePr w:w="3090" w:h="2797" w:hRule="exact" w:wrap="notBeside" w:x="8483"/>
      </w:pPr>
      <w:r w:rsidRPr="00166CE5">
        <w:t>insbes</w:t>
      </w:r>
      <w:r>
        <w:t>.</w:t>
      </w:r>
      <w:r w:rsidRPr="00166CE5">
        <w:t xml:space="preserve"> Digital Work</w:t>
      </w:r>
    </w:p>
    <w:p w14:paraId="79E4ED1F" w14:textId="77777777" w:rsidR="00660C6A" w:rsidRPr="004C6E51" w:rsidRDefault="008111B2" w:rsidP="00BF04E2">
      <w:pPr>
        <w:pStyle w:val="AbsenderTitel"/>
        <w:framePr w:w="3090" w:h="2797" w:hRule="exact" w:wrap="notBeside" w:x="8483"/>
      </w:pPr>
      <w:r w:rsidRPr="008111B2">
        <w:t xml:space="preserve">Prof. </w:t>
      </w:r>
      <w:r w:rsidR="0033263C" w:rsidRPr="0033263C">
        <w:t xml:space="preserve">Dr. </w:t>
      </w:r>
      <w:r w:rsidR="00166CE5" w:rsidRPr="00166CE5">
        <w:t>Gerit Wagner</w:t>
      </w:r>
    </w:p>
    <w:p w14:paraId="195DD153" w14:textId="57C52409" w:rsidR="00953E65" w:rsidRDefault="003E057F" w:rsidP="00BF04E2">
      <w:pPr>
        <w:pStyle w:val="AbsenderKontakt"/>
        <w:framePr w:w="3090" w:h="2797" w:hRule="exact" w:wrap="notBeside" w:x="8483"/>
        <w:tabs>
          <w:tab w:val="left" w:pos="360"/>
        </w:tabs>
      </w:pPr>
      <w:r>
        <w:t>g</w:t>
      </w:r>
      <w:r w:rsidR="00166CE5">
        <w:t>erit.wagner</w:t>
      </w:r>
      <w:r w:rsidR="00F61311" w:rsidRPr="00F61311">
        <w:t>@uni-bamberg.de</w:t>
      </w:r>
    </w:p>
    <w:p w14:paraId="4AD66904" w14:textId="77777777" w:rsidR="00660C6A" w:rsidRPr="00EB5E68" w:rsidRDefault="00660C6A" w:rsidP="00660C6A"/>
    <w:p w14:paraId="29986CB1" w14:textId="77777777" w:rsidR="00660C6A" w:rsidRPr="00831761" w:rsidRDefault="00660C6A"/>
    <w:p w14:paraId="578E7E64" w14:textId="05B737D3" w:rsidR="00660C6A" w:rsidRPr="000449A5" w:rsidRDefault="00BB21D3" w:rsidP="00660C6A">
      <w:pPr>
        <w:pStyle w:val="Datumsangabe"/>
        <w:framePr w:wrap="around"/>
      </w:pPr>
      <w:r>
        <w:t>16</w:t>
      </w:r>
      <w:r w:rsidR="003E057F">
        <w:t>.0</w:t>
      </w:r>
      <w:r>
        <w:t>1</w:t>
      </w:r>
      <w:r w:rsidR="003E057F">
        <w:t>.202</w:t>
      </w:r>
      <w:r>
        <w:t>4</w:t>
      </w:r>
    </w:p>
    <w:p w14:paraId="3A4607CE" w14:textId="77777777" w:rsidR="00660C6A" w:rsidRPr="00E46167" w:rsidRDefault="00660C6A"/>
    <w:p w14:paraId="2BA64699" w14:textId="77777777" w:rsidR="00660C6A" w:rsidRPr="000449A5" w:rsidRDefault="00BA709D" w:rsidP="00F615BC">
      <w:pPr>
        <w:pStyle w:val="Adressbezeichnung"/>
        <w:framePr w:w="2970" w:h="4181" w:hRule="exact" w:wrap="around" w:x="8614" w:y="10549"/>
      </w:pPr>
      <w:r w:rsidRPr="00BA709D">
        <w:t>BESUCHSADRESSE</w:t>
      </w:r>
    </w:p>
    <w:p w14:paraId="24EF307A" w14:textId="77777777" w:rsidR="00660C6A" w:rsidRDefault="00BA709D" w:rsidP="00F615BC">
      <w:pPr>
        <w:pStyle w:val="Adresse"/>
        <w:framePr w:w="2970" w:h="4181" w:hRule="exact" w:wrap="around" w:x="8614" w:y="10549"/>
      </w:pPr>
      <w:r w:rsidRPr="00BA709D">
        <w:t>Otto-Friedrich-Universität Bamberg</w:t>
      </w:r>
    </w:p>
    <w:p w14:paraId="07238A72" w14:textId="77777777" w:rsidR="00144E28" w:rsidRDefault="00144E28" w:rsidP="00F615BC">
      <w:pPr>
        <w:pStyle w:val="Adresse"/>
        <w:framePr w:w="2970" w:h="4181" w:hRule="exact" w:wrap="around" w:x="8614" w:y="10549"/>
      </w:pPr>
    </w:p>
    <w:p w14:paraId="7982EDE2" w14:textId="77777777" w:rsidR="00660C6A" w:rsidRDefault="005D4287" w:rsidP="00F615BC">
      <w:pPr>
        <w:pStyle w:val="Adresse"/>
        <w:framePr w:w="2970" w:h="4181" w:hRule="exact" w:wrap="around" w:x="8614" w:y="10549"/>
      </w:pPr>
      <w:r>
        <w:t>96</w:t>
      </w:r>
      <w:r w:rsidR="00AB505F">
        <w:t xml:space="preserve">047 </w:t>
      </w:r>
      <w:r w:rsidR="009324A7">
        <w:t>Bamberg</w:t>
      </w:r>
    </w:p>
    <w:p w14:paraId="2EECF954" w14:textId="77777777" w:rsidR="00660C6A" w:rsidRPr="000449A5" w:rsidRDefault="00660C6A" w:rsidP="00F615BC">
      <w:pPr>
        <w:framePr w:w="2970" w:h="4181" w:hRule="exact" w:wrap="around" w:vAnchor="page" w:hAnchor="page" w:x="8614" w:y="10549" w:anchorLock="1"/>
        <w:shd w:val="solid" w:color="FFFFFF" w:fill="FFFFFF"/>
        <w:spacing w:line="140" w:lineRule="exact"/>
        <w:rPr>
          <w:rFonts w:ascii="UB Scala Sans" w:hAnsi="UB Scala Sans"/>
          <w:sz w:val="16"/>
        </w:rPr>
      </w:pPr>
    </w:p>
    <w:p w14:paraId="5425D9AA" w14:textId="77777777" w:rsidR="00660C6A" w:rsidRDefault="00BA709D" w:rsidP="00F615BC">
      <w:pPr>
        <w:pStyle w:val="Adressbezeichnung"/>
        <w:framePr w:w="2970" w:h="4181" w:hRule="exact" w:wrap="around" w:x="8614" w:y="10549"/>
      </w:pPr>
      <w:r w:rsidRPr="00BA709D">
        <w:t>BRIEFADRESSE</w:t>
      </w:r>
    </w:p>
    <w:p w14:paraId="4B1C39E8" w14:textId="77777777" w:rsidR="00660C6A" w:rsidRDefault="00BA709D" w:rsidP="00F615BC">
      <w:pPr>
        <w:pStyle w:val="Adresse"/>
        <w:framePr w:w="2970" w:h="4181" w:hRule="exact" w:wrap="around" w:x="8614" w:y="10549"/>
      </w:pPr>
      <w:r w:rsidRPr="00BA709D">
        <w:t>Otto-Friedrich-Universität Bamberg</w:t>
      </w:r>
    </w:p>
    <w:p w14:paraId="14E64962" w14:textId="77777777" w:rsidR="00166CE5" w:rsidRDefault="00166CE5" w:rsidP="00F615BC">
      <w:pPr>
        <w:pStyle w:val="Adresse"/>
        <w:framePr w:w="2970" w:h="4181" w:hRule="exact" w:wrap="around" w:x="8614" w:y="10549"/>
      </w:pPr>
      <w:r w:rsidRPr="00166CE5">
        <w:t xml:space="preserve">Professur für Wirtschaftsinformatik, </w:t>
      </w:r>
    </w:p>
    <w:p w14:paraId="6199EEBF" w14:textId="77777777" w:rsidR="00660C6A" w:rsidRDefault="00166CE5" w:rsidP="00F615BC">
      <w:pPr>
        <w:pStyle w:val="Adresse"/>
        <w:framePr w:w="2970" w:h="4181" w:hRule="exact" w:wrap="around" w:x="8614" w:y="10549"/>
      </w:pPr>
      <w:r w:rsidRPr="00166CE5">
        <w:t>insbes</w:t>
      </w:r>
      <w:r>
        <w:t>.</w:t>
      </w:r>
      <w:r w:rsidRPr="00166CE5">
        <w:t xml:space="preserve"> Digital Work</w:t>
      </w:r>
      <w:r w:rsidR="0002085E">
        <w:br/>
      </w:r>
      <w:r w:rsidR="00EE34F5">
        <w:t>96</w:t>
      </w:r>
      <w:r w:rsidR="00366D12">
        <w:t>0</w:t>
      </w:r>
      <w:r w:rsidR="00EE34F5">
        <w:t>45 Bamberg</w:t>
      </w:r>
    </w:p>
    <w:p w14:paraId="6968ED6D" w14:textId="77777777" w:rsidR="00660C6A" w:rsidRPr="00B11F8B" w:rsidRDefault="00660C6A" w:rsidP="00F615BC">
      <w:pPr>
        <w:framePr w:w="2970" w:h="4181" w:hRule="exact" w:wrap="around" w:vAnchor="page" w:hAnchor="page" w:x="8614" w:y="10549" w:anchorLock="1"/>
        <w:shd w:val="solid" w:color="FFFFFF" w:fill="FFFFFF"/>
        <w:spacing w:line="140" w:lineRule="exact"/>
        <w:rPr>
          <w:rFonts w:ascii="UB Scala Sans" w:hAnsi="UB Scala Sans"/>
          <w:sz w:val="16"/>
          <w:szCs w:val="16"/>
        </w:rPr>
      </w:pPr>
    </w:p>
    <w:p w14:paraId="796958D8" w14:textId="77777777" w:rsidR="00660C6A" w:rsidRDefault="00BA709D" w:rsidP="00F615BC">
      <w:pPr>
        <w:pStyle w:val="Adressbezeichnung"/>
        <w:framePr w:w="2970" w:h="4181" w:hRule="exact" w:wrap="around" w:x="8614" w:y="10549"/>
      </w:pPr>
      <w:r w:rsidRPr="00BA709D">
        <w:t>PAKETADRESSE</w:t>
      </w:r>
    </w:p>
    <w:p w14:paraId="59824609" w14:textId="77777777" w:rsidR="00660C6A" w:rsidRDefault="00BA709D" w:rsidP="00F615BC">
      <w:pPr>
        <w:pStyle w:val="Adresse"/>
        <w:framePr w:w="2970" w:h="4181" w:hRule="exact" w:wrap="around" w:x="8614" w:y="10549"/>
      </w:pPr>
      <w:r w:rsidRPr="00BA709D">
        <w:t>Otto-Friedrich-Universität Bamberg</w:t>
      </w:r>
    </w:p>
    <w:p w14:paraId="75C5B2F0" w14:textId="77777777" w:rsidR="00166CE5" w:rsidRDefault="00166CE5" w:rsidP="00F615BC">
      <w:pPr>
        <w:pStyle w:val="Adresse"/>
        <w:framePr w:w="2970" w:h="4181" w:hRule="exact" w:wrap="around" w:x="8614" w:y="10549"/>
        <w:jc w:val="both"/>
      </w:pPr>
      <w:bookmarkStart w:id="0" w:name="Text30"/>
      <w:r w:rsidRPr="00166CE5">
        <w:t>Professur für Wirtschaftsinformatik,</w:t>
      </w:r>
    </w:p>
    <w:p w14:paraId="3C6EA211" w14:textId="77777777" w:rsidR="00660C6A" w:rsidRDefault="00166CE5" w:rsidP="00166CE5">
      <w:pPr>
        <w:pStyle w:val="Adresse"/>
        <w:framePr w:w="2970" w:h="4181" w:hRule="exact" w:wrap="around" w:x="8614" w:y="10549"/>
      </w:pPr>
      <w:r w:rsidRPr="00166CE5">
        <w:t>insbes</w:t>
      </w:r>
      <w:r>
        <w:t>. D</w:t>
      </w:r>
      <w:r w:rsidRPr="00166CE5">
        <w:t>igital Work</w:t>
      </w:r>
      <w:r w:rsidR="00C43B61">
        <w:br/>
      </w:r>
      <w:r w:rsidR="005F16EC">
        <w:t>Kapuzinerstraße</w:t>
      </w:r>
      <w:r w:rsidR="00EE34F5">
        <w:t xml:space="preserve"> 16</w:t>
      </w:r>
    </w:p>
    <w:bookmarkEnd w:id="0"/>
    <w:p w14:paraId="7B4C29D5" w14:textId="77777777" w:rsidR="00660C6A" w:rsidRDefault="00EE34F5" w:rsidP="00F615BC">
      <w:pPr>
        <w:pStyle w:val="Adresse"/>
        <w:framePr w:w="2970" w:h="4181" w:hRule="exact" w:wrap="around" w:x="8614" w:y="10549"/>
      </w:pPr>
      <w:r>
        <w:t>96047 Bamberg</w:t>
      </w:r>
    </w:p>
    <w:p w14:paraId="33EDD168" w14:textId="77777777" w:rsidR="00660C6A" w:rsidRPr="00B11F8B" w:rsidRDefault="00660C6A" w:rsidP="00F615BC">
      <w:pPr>
        <w:framePr w:w="2970" w:h="4181" w:hRule="exact" w:wrap="around" w:vAnchor="page" w:hAnchor="page" w:x="8614" w:y="10549" w:anchorLock="1"/>
        <w:shd w:val="solid" w:color="FFFFFF" w:fill="FFFFFF"/>
        <w:spacing w:line="140" w:lineRule="exact"/>
        <w:rPr>
          <w:rFonts w:ascii="UB Scala Sans" w:hAnsi="UB Scala Sans"/>
          <w:sz w:val="16"/>
          <w:szCs w:val="16"/>
        </w:rPr>
      </w:pPr>
    </w:p>
    <w:p w14:paraId="0C69FC87" w14:textId="45DA2F63" w:rsidR="006E5814" w:rsidRPr="003E057F" w:rsidRDefault="003E057F" w:rsidP="00E42EBA">
      <w:pPr>
        <w:pStyle w:val="Flietext"/>
        <w:rPr>
          <w:b/>
          <w:sz w:val="25"/>
          <w:szCs w:val="24"/>
        </w:rPr>
      </w:pPr>
      <w:r w:rsidRPr="003E057F">
        <w:rPr>
          <w:b/>
          <w:sz w:val="25"/>
          <w:szCs w:val="24"/>
        </w:rPr>
        <w:t>Stellenausschreibung</w:t>
      </w:r>
    </w:p>
    <w:p w14:paraId="7D272CB7" w14:textId="77777777" w:rsidR="003E057F" w:rsidRDefault="003E057F" w:rsidP="003E057F">
      <w:pPr>
        <w:pStyle w:val="Flietext"/>
      </w:pPr>
    </w:p>
    <w:p w14:paraId="5969131A" w14:textId="29336D81" w:rsidR="003E057F" w:rsidRPr="003E057F" w:rsidRDefault="003E057F" w:rsidP="003E057F">
      <w:pPr>
        <w:pStyle w:val="Flietext"/>
      </w:pPr>
      <w:r w:rsidRPr="003E057F">
        <w:t xml:space="preserve">An der Professur für Wirtschaftsinformatik, insbesondere Digital Work, an der Fakultät Wirtschaftsinformatik und Angewandte Informatik </w:t>
      </w:r>
      <w:r w:rsidR="00BB21D3">
        <w:t>ist eine</w:t>
      </w:r>
    </w:p>
    <w:p w14:paraId="6332EBFA" w14:textId="55E6F284" w:rsidR="003E057F" w:rsidRPr="003E057F" w:rsidRDefault="003E057F" w:rsidP="003E057F">
      <w:pPr>
        <w:pStyle w:val="Flietext"/>
        <w:ind w:firstLine="709"/>
        <w:rPr>
          <w:b/>
          <w:sz w:val="25"/>
          <w:szCs w:val="25"/>
        </w:rPr>
      </w:pPr>
      <w:r w:rsidRPr="003E057F">
        <w:rPr>
          <w:b/>
          <w:sz w:val="25"/>
          <w:szCs w:val="25"/>
        </w:rPr>
        <w:t>Stelle als studentische Hilfskraft (40-60h/Monat)</w:t>
      </w:r>
    </w:p>
    <w:p w14:paraId="49023BCD" w14:textId="77777777" w:rsidR="003E057F" w:rsidRPr="003E057F" w:rsidRDefault="003E057F" w:rsidP="003E057F">
      <w:pPr>
        <w:pStyle w:val="Flietext"/>
      </w:pPr>
      <w:r w:rsidRPr="003E057F">
        <w:t>zu besetzen.</w:t>
      </w:r>
    </w:p>
    <w:p w14:paraId="6E80B063" w14:textId="77777777" w:rsidR="003E057F" w:rsidRPr="003E057F" w:rsidRDefault="003E057F" w:rsidP="003E057F">
      <w:pPr>
        <w:pStyle w:val="Flietext"/>
      </w:pPr>
      <w:r w:rsidRPr="003E057F">
        <w:t>Aufgabenbereiche:</w:t>
      </w:r>
    </w:p>
    <w:p w14:paraId="6D4D7B92" w14:textId="30192529" w:rsidR="00BB21D3" w:rsidRPr="003E057F" w:rsidRDefault="00BB21D3" w:rsidP="00BB21D3">
      <w:pPr>
        <w:pStyle w:val="Flietext"/>
        <w:numPr>
          <w:ilvl w:val="0"/>
          <w:numId w:val="14"/>
        </w:numPr>
      </w:pPr>
      <w:r w:rsidRPr="003E057F">
        <w:t>Unterstützung von Forschungsarbeiten</w:t>
      </w:r>
      <w:r w:rsidRPr="00BB21D3">
        <w:t xml:space="preserve"> </w:t>
      </w:r>
      <w:r>
        <w:t xml:space="preserve">im </w:t>
      </w:r>
      <w:r w:rsidRPr="003E057F">
        <w:t>Themenbereich Digital Work</w:t>
      </w:r>
    </w:p>
    <w:p w14:paraId="2A1F3AAE" w14:textId="16809F05" w:rsidR="003E057F" w:rsidRPr="003E057F" w:rsidRDefault="003E057F" w:rsidP="00A14EF2">
      <w:pPr>
        <w:pStyle w:val="Flietext"/>
        <w:numPr>
          <w:ilvl w:val="0"/>
          <w:numId w:val="14"/>
        </w:numPr>
        <w:jc w:val="left"/>
      </w:pPr>
      <w:r w:rsidRPr="003E057F">
        <w:t>Recherche und Entwicklung von Lehrinhalten</w:t>
      </w:r>
    </w:p>
    <w:p w14:paraId="252A8DBC" w14:textId="231C47DE" w:rsidR="003E057F" w:rsidRPr="003E057F" w:rsidRDefault="003E057F" w:rsidP="003E057F">
      <w:pPr>
        <w:pStyle w:val="Flietext"/>
        <w:numPr>
          <w:ilvl w:val="0"/>
          <w:numId w:val="14"/>
        </w:numPr>
      </w:pPr>
      <w:r w:rsidRPr="003E057F">
        <w:t>Recherche zu Projektanträgen</w:t>
      </w:r>
    </w:p>
    <w:p w14:paraId="571204EB" w14:textId="77777777" w:rsidR="003E057F" w:rsidRPr="003E057F" w:rsidRDefault="003E057F" w:rsidP="003E057F">
      <w:pPr>
        <w:pStyle w:val="Flietext"/>
      </w:pPr>
      <w:r w:rsidRPr="003E057F">
        <w:t>Anforderungsprofil:</w:t>
      </w:r>
    </w:p>
    <w:p w14:paraId="44EDB17F" w14:textId="40DF5E4C" w:rsidR="003E057F" w:rsidRPr="003E057F" w:rsidRDefault="003E057F" w:rsidP="00E112FC">
      <w:pPr>
        <w:pStyle w:val="Flietext"/>
        <w:numPr>
          <w:ilvl w:val="0"/>
          <w:numId w:val="15"/>
        </w:numPr>
        <w:jc w:val="left"/>
      </w:pPr>
      <w:r w:rsidRPr="003E057F">
        <w:t xml:space="preserve">Studium an der Fakultät Wirtschaftsinformatik und Angewandte </w:t>
      </w:r>
      <w:r w:rsidR="00DD5F2D">
        <w:br/>
      </w:r>
      <w:r w:rsidRPr="003E057F">
        <w:t>Informatik (Bachelor oder Master)</w:t>
      </w:r>
    </w:p>
    <w:p w14:paraId="6DBF22D6" w14:textId="7C164734" w:rsidR="003E057F" w:rsidRPr="003E057F" w:rsidRDefault="003E057F" w:rsidP="003E057F">
      <w:pPr>
        <w:pStyle w:val="Flietext"/>
        <w:numPr>
          <w:ilvl w:val="0"/>
          <w:numId w:val="15"/>
        </w:numPr>
      </w:pPr>
      <w:r w:rsidRPr="003E057F">
        <w:t>Strukturierte und selbstständige Arbeitsweise</w:t>
      </w:r>
    </w:p>
    <w:p w14:paraId="58A85371" w14:textId="3391E4AE" w:rsidR="003E057F" w:rsidRPr="003E057F" w:rsidRDefault="003E057F" w:rsidP="003E057F">
      <w:pPr>
        <w:pStyle w:val="Flietext"/>
        <w:numPr>
          <w:ilvl w:val="0"/>
          <w:numId w:val="15"/>
        </w:numPr>
      </w:pPr>
      <w:r w:rsidRPr="003E057F">
        <w:t>Vorkenntnisse in Python</w:t>
      </w:r>
      <w:r>
        <w:t xml:space="preserve"> oder R von Vorteil</w:t>
      </w:r>
    </w:p>
    <w:p w14:paraId="315FB5A3" w14:textId="26811259" w:rsidR="003E057F" w:rsidRPr="003E057F" w:rsidRDefault="003E057F" w:rsidP="003E057F">
      <w:pPr>
        <w:pStyle w:val="Flietext"/>
      </w:pPr>
      <w:r w:rsidRPr="003E057F">
        <w:t>Wir freuen uns auf Ihre Bewerbung! Bitte senden Sie Ihre Bewerbungsunterlagen (Lebenslauf, Übersicht über die belegten Kurse und Noten) an Herrn Prof. Gerit Wagner (</w:t>
      </w:r>
      <w:hyperlink r:id="rId12" w:history="1">
        <w:r>
          <w:rPr>
            <w:rStyle w:val="Hyperlink"/>
          </w:rPr>
          <w:t>gerit.wagner@uni-bamberg.de</w:t>
        </w:r>
      </w:hyperlink>
      <w:r w:rsidRPr="003E057F">
        <w:t>).</w:t>
      </w:r>
    </w:p>
    <w:p w14:paraId="06E1B8F2" w14:textId="40A99C33" w:rsidR="003E057F" w:rsidRPr="003E057F" w:rsidRDefault="003E057F" w:rsidP="003E057F">
      <w:pPr>
        <w:pStyle w:val="Flietext"/>
      </w:pPr>
      <w:r w:rsidRPr="003E057F">
        <w:t>Die Otto-Friedrich-Universität Bamberg fördert die berufliche Gleichstellung von Frauen; Bewerbungen von Frauen werden somit ausdrücklich aufgefordert, sich zu bewerben. Die Otto-Friedrich-Universität Bamberg wurde von der Hertie-Stiftung als familiengerechte Hochschule zertifiziert. Sie setzt sich besonders für die Vereinbarkeit von Familie und Erwerbsleben ein. Schwerbehinderte Bewerberinnen und Bewerber (m/w/d) werden bei im Wesentlichen gleicher Eignung und Qualifikation bevorzugt eingestellt.</w:t>
      </w:r>
    </w:p>
    <w:sectPr w:rsidR="003E057F" w:rsidRPr="003E057F" w:rsidSect="005918D8">
      <w:headerReference w:type="default" r:id="rId13"/>
      <w:headerReference w:type="first" r:id="rId14"/>
      <w:type w:val="continuous"/>
      <w:pgSz w:w="11906" w:h="16838" w:code="9"/>
      <w:pgMar w:top="567" w:right="3515" w:bottom="2155" w:left="1361" w:header="709" w:footer="16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62407" w14:textId="77777777" w:rsidR="003E057F" w:rsidRDefault="003E057F">
      <w:r>
        <w:separator/>
      </w:r>
    </w:p>
  </w:endnote>
  <w:endnote w:type="continuationSeparator" w:id="0">
    <w:p w14:paraId="7C32322A" w14:textId="77777777" w:rsidR="003E057F" w:rsidRDefault="003E0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 Scala">
    <w:altName w:val="Calibri"/>
    <w:charset w:val="00"/>
    <w:family w:val="auto"/>
    <w:pitch w:val="variable"/>
    <w:sig w:usb0="800000AF" w:usb1="4000E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 Scala Sans">
    <w:altName w:val="Calibri"/>
    <w:charset w:val="00"/>
    <w:family w:val="auto"/>
    <w:pitch w:val="variable"/>
    <w:sig w:usb0="800000AF" w:usb1="4000E04A" w:usb2="00000000" w:usb3="00000000" w:csb0="00000093" w:csb1="00000000"/>
  </w:font>
  <w:font w:name="UB Scala Sans Bold"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 Scala Bold">
    <w:altName w:val="Times New Roman"/>
    <w:charset w:val="58"/>
    <w:family w:val="auto"/>
    <w:pitch w:val="variable"/>
    <w:sig w:usb0="05000000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90BAD" w14:textId="77777777" w:rsidR="001B2E86" w:rsidRDefault="00EB5E68">
    <w:pPr>
      <w:pStyle w:val="Fuzeile"/>
    </w:pPr>
    <w:r>
      <w:rPr>
        <w:noProof/>
        <w:szCs w:val="20"/>
      </w:rPr>
      <mc:AlternateContent>
        <mc:Choice Requires="wps">
          <w:drawing>
            <wp:anchor distT="0" distB="0" distL="114300" distR="114300" simplePos="0" relativeHeight="251659776" behindDoc="1" locked="1" layoutInCell="0" allowOverlap="0" wp14:anchorId="62F3089E" wp14:editId="209E7CE0">
              <wp:simplePos x="0" y="0"/>
              <wp:positionH relativeFrom="page">
                <wp:posOffset>864235</wp:posOffset>
              </wp:positionH>
              <wp:positionV relativeFrom="page">
                <wp:posOffset>9973310</wp:posOffset>
              </wp:positionV>
              <wp:extent cx="5963285" cy="0"/>
              <wp:effectExtent l="6985" t="10160" r="11430" b="8890"/>
              <wp:wrapNone/>
              <wp:docPr id="4" name="Line 7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 noChangeShapeType="1"/>
                    </wps:cNvCnPr>
                    <wps:spPr bwMode="auto">
                      <a:xfrm>
                        <a:off x="0" y="0"/>
                        <a:ext cx="59632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45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708F67" id="Line 70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8.05pt,785.3pt" to="537.6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" o:allowincell="f" o:allowoverlap="f" strokecolor="#00457d" strokeweight=".5pt">
              <o:lock v:ext="edit" aspectratio="t"/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65097" w14:textId="77777777" w:rsidR="001B2E86" w:rsidRDefault="00EB5E68">
    <w:pPr>
      <w:pStyle w:val="Fuzeile"/>
    </w:pPr>
    <w:r>
      <w:rPr>
        <w:noProof/>
        <w:szCs w:val="20"/>
      </w:rPr>
      <mc:AlternateContent>
        <mc:Choice Requires="wps">
          <w:drawing>
            <wp:anchor distT="0" distB="0" distL="114300" distR="114300" simplePos="0" relativeHeight="251658752" behindDoc="1" locked="1" layoutInCell="1" allowOverlap="0" wp14:anchorId="692C9735" wp14:editId="6EB1CB8E">
              <wp:simplePos x="0" y="0"/>
              <wp:positionH relativeFrom="page">
                <wp:posOffset>948690</wp:posOffset>
              </wp:positionH>
              <wp:positionV relativeFrom="page">
                <wp:posOffset>9973310</wp:posOffset>
              </wp:positionV>
              <wp:extent cx="5963285" cy="0"/>
              <wp:effectExtent l="5715" t="10160" r="12700" b="8890"/>
              <wp:wrapNone/>
              <wp:docPr id="2" name="Line 6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 noChangeShapeType="1"/>
                    </wps:cNvCnPr>
                    <wps:spPr bwMode="auto">
                      <a:xfrm>
                        <a:off x="0" y="0"/>
                        <a:ext cx="59632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45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993FB3" id="Line 67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4.7pt,785.3pt" to="544.2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" o:allowoverlap="f" strokecolor="#00457d" strokeweight=".5pt">
              <o:lock v:ext="edit" aspectratio="t"/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80116" w14:textId="77777777" w:rsidR="003E057F" w:rsidRDefault="003E057F">
      <w:r>
        <w:separator/>
      </w:r>
    </w:p>
  </w:footnote>
  <w:footnote w:type="continuationSeparator" w:id="0">
    <w:p w14:paraId="6B7B12ED" w14:textId="77777777" w:rsidR="003E057F" w:rsidRDefault="003E0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4E380" w14:textId="77777777" w:rsidR="001B2E86" w:rsidRDefault="00EB5E68">
    <w:pPr>
      <w:pStyle w:val="Kopfzeile"/>
      <w:tabs>
        <w:tab w:val="clear" w:pos="4536"/>
        <w:tab w:val="clear" w:pos="9072"/>
        <w:tab w:val="left" w:pos="4725"/>
      </w:tabs>
      <w:ind w:right="-3581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1AF5005" wp14:editId="2D9DA28A">
              <wp:simplePos x="0" y="0"/>
              <wp:positionH relativeFrom="column">
                <wp:posOffset>5029200</wp:posOffset>
              </wp:positionH>
              <wp:positionV relativeFrom="paragraph">
                <wp:posOffset>919480</wp:posOffset>
              </wp:positionV>
              <wp:extent cx="1257300" cy="342900"/>
              <wp:effectExtent l="0" t="0" r="0" b="4445"/>
              <wp:wrapNone/>
              <wp:docPr id="5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E78BD" w14:textId="77777777" w:rsidR="001B2E86" w:rsidRDefault="001B2E86">
                          <w:pPr>
                            <w:pStyle w:val="307adresse"/>
                          </w:pPr>
                          <w:r>
                            <w:t xml:space="preserve">Seite </w:t>
                          </w:r>
                          <w:r w:rsidR="00771619">
                            <w:fldChar w:fldCharType="begin"/>
                          </w:r>
                          <w:r w:rsidR="00771619">
                            <w:instrText xml:space="preserve"> PAGE </w:instrText>
                          </w:r>
                          <w:r w:rsidR="00771619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 w:rsidR="00771619">
                            <w:fldChar w:fldCharType="end"/>
                          </w:r>
                          <w:r>
                            <w:t xml:space="preserve"> von </w:t>
                          </w:r>
                          <w:r w:rsidR="004C6E51">
                            <w:rPr>
                              <w:noProof/>
                            </w:rPr>
                            <w:fldChar w:fldCharType="begin"/>
                          </w:r>
                          <w:r w:rsidR="004C6E51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4C6E51">
                            <w:rPr>
                              <w:noProof/>
                            </w:rPr>
                            <w:fldChar w:fldCharType="separate"/>
                          </w:r>
                          <w:r w:rsidR="00824BC7">
                            <w:rPr>
                              <w:noProof/>
                            </w:rPr>
                            <w:t>2</w:t>
                          </w:r>
                          <w:r w:rsidR="004C6E51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AF5005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6" type="#_x0000_t202" style="position:absolute;margin-left:396pt;margin-top:72.4pt;width:99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" filled="f" stroked="f" strokeweight="0">
              <v:textbox>
                <w:txbxContent>
                  <w:p w14:paraId="502E78BD" w14:textId="77777777" w:rsidR="001B2E86" w:rsidRDefault="001B2E86">
                    <w:pPr>
                      <w:pStyle w:val="307adresse"/>
                    </w:pPr>
                    <w:r>
                      <w:t xml:space="preserve">Seite </w:t>
                    </w:r>
                    <w:r w:rsidR="00771619">
                      <w:fldChar w:fldCharType="begin"/>
                    </w:r>
                    <w:r w:rsidR="00771619">
                      <w:instrText xml:space="preserve"> PAGE </w:instrText>
                    </w:r>
                    <w:r w:rsidR="00771619"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 w:rsidR="00771619">
                      <w:fldChar w:fldCharType="end"/>
                    </w:r>
                    <w:r>
                      <w:t xml:space="preserve"> von </w:t>
                    </w:r>
                    <w:r w:rsidR="004C6E51">
                      <w:rPr>
                        <w:noProof/>
                      </w:rPr>
                      <w:fldChar w:fldCharType="begin"/>
                    </w:r>
                    <w:r w:rsidR="004C6E51">
                      <w:rPr>
                        <w:noProof/>
                      </w:rPr>
                      <w:instrText xml:space="preserve"> NUMPAGES </w:instrText>
                    </w:r>
                    <w:r w:rsidR="004C6E51">
                      <w:rPr>
                        <w:noProof/>
                      </w:rPr>
                      <w:fldChar w:fldCharType="separate"/>
                    </w:r>
                    <w:r w:rsidR="00824BC7">
                      <w:rPr>
                        <w:noProof/>
                      </w:rPr>
                      <w:t>2</w:t>
                    </w:r>
                    <w:r w:rsidR="004C6E51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5680" behindDoc="0" locked="0" layoutInCell="1" allowOverlap="1" wp14:anchorId="13714FFE" wp14:editId="7D167E2A">
          <wp:simplePos x="0" y="0"/>
          <wp:positionH relativeFrom="column">
            <wp:posOffset>5099685</wp:posOffset>
          </wp:positionH>
          <wp:positionV relativeFrom="paragraph">
            <wp:posOffset>5080</wp:posOffset>
          </wp:positionV>
          <wp:extent cx="777240" cy="800100"/>
          <wp:effectExtent l="0" t="0" r="3810" b="0"/>
          <wp:wrapNone/>
          <wp:docPr id="77" name="Bild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" cy="800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2E86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99900" w14:textId="77777777" w:rsidR="001B2E86" w:rsidRDefault="00EB5E68">
    <w:pPr>
      <w:pStyle w:val="Kopfzeile"/>
    </w:pPr>
    <w:r>
      <w:rPr>
        <w:noProof/>
      </w:rPr>
      <w:drawing>
        <wp:anchor distT="0" distB="0" distL="114300" distR="114300" simplePos="0" relativeHeight="251660800" behindDoc="0" locked="0" layoutInCell="1" allowOverlap="1" wp14:anchorId="7B29714B" wp14:editId="7FEC34DE">
          <wp:simplePos x="0" y="0"/>
          <wp:positionH relativeFrom="column">
            <wp:posOffset>679450</wp:posOffset>
          </wp:positionH>
          <wp:positionV relativeFrom="paragraph">
            <wp:posOffset>-135890</wp:posOffset>
          </wp:positionV>
          <wp:extent cx="5378450" cy="1259840"/>
          <wp:effectExtent l="0" t="0" r="0" b="0"/>
          <wp:wrapNone/>
          <wp:docPr id="76" name="Bild 72" descr="UB_Logo_Schriftzug_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72" descr="UB_Logo_Schriftzug_4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78450" cy="1259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3B514C6" wp14:editId="74EAA799">
              <wp:simplePos x="0" y="0"/>
              <wp:positionH relativeFrom="page">
                <wp:posOffset>215900</wp:posOffset>
              </wp:positionH>
              <wp:positionV relativeFrom="page">
                <wp:posOffset>3600450</wp:posOffset>
              </wp:positionV>
              <wp:extent cx="342900" cy="342900"/>
              <wp:effectExtent l="0" t="0" r="3175" b="0"/>
              <wp:wrapNone/>
              <wp:docPr id="3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ED65F2" w14:textId="77777777" w:rsidR="001B2E86" w:rsidRDefault="001B2E86">
                          <w:pPr>
                            <w:spacing w:line="20" w:lineRule="atLeast"/>
                          </w:pPr>
                          <w:r>
                            <w:t>–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B514C6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7" type="#_x0000_t202" style="position:absolute;margin-left:17pt;margin-top:283.5pt;width:27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" stroked="f">
              <v:textbox>
                <w:txbxContent>
                  <w:p w14:paraId="61ED65F2" w14:textId="77777777" w:rsidR="001B2E86" w:rsidRDefault="001B2E86">
                    <w:pPr>
                      <w:spacing w:line="20" w:lineRule="atLeast"/>
                    </w:pPr>
                    <w:r>
                      <w:t>–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6A370" w14:textId="77777777" w:rsidR="001B2E86" w:rsidRPr="00C015CC" w:rsidRDefault="001B2E86" w:rsidP="00B4613A">
    <w:pPr>
      <w:pStyle w:val="307adresse"/>
      <w:framePr w:w="680" w:h="369" w:hRule="exact" w:wrap="notBeside" w:vAnchor="page" w:hAnchor="page" w:x="9130" w:y="2518"/>
      <w:spacing w:line="260" w:lineRule="exact"/>
      <w:jc w:val="right"/>
      <w:rPr>
        <w:rFonts w:ascii="UB Scala Bold" w:hAnsi="UB Scala Bold"/>
        <w:color w:val="auto"/>
        <w:spacing w:val="0"/>
        <w:sz w:val="21"/>
      </w:rPr>
    </w:pPr>
    <w:r w:rsidRPr="00C015CC">
      <w:rPr>
        <w:color w:val="auto"/>
      </w:rPr>
      <w:t xml:space="preserve"> </w:t>
    </w:r>
    <w:r w:rsidR="00771619" w:rsidRPr="00C015CC">
      <w:rPr>
        <w:color w:val="auto"/>
        <w:spacing w:val="0"/>
        <w:sz w:val="21"/>
        <w:lang w:val="cs-CZ"/>
      </w:rPr>
      <w:fldChar w:fldCharType="begin"/>
    </w:r>
    <w:r w:rsidRPr="00C015CC">
      <w:rPr>
        <w:rFonts w:ascii="UB Scala Bold" w:hAnsi="UB Scala Bold"/>
        <w:color w:val="auto"/>
        <w:spacing w:val="0"/>
        <w:sz w:val="21"/>
        <w:lang w:val="cs-CZ"/>
      </w:rPr>
      <w:instrText xml:space="preserve"> </w:instrText>
    </w:r>
    <w:r>
      <w:rPr>
        <w:rFonts w:ascii="UB Scala Bold" w:hAnsi="UB Scala Bold"/>
        <w:color w:val="auto"/>
        <w:spacing w:val="0"/>
        <w:sz w:val="21"/>
        <w:lang w:val="cs-CZ"/>
      </w:rPr>
      <w:instrText>PAGE</w:instrText>
    </w:r>
    <w:r w:rsidRPr="00C015CC">
      <w:rPr>
        <w:rFonts w:ascii="UB Scala Bold" w:hAnsi="UB Scala Bold"/>
        <w:color w:val="auto"/>
        <w:spacing w:val="0"/>
        <w:sz w:val="21"/>
        <w:lang w:val="cs-CZ"/>
      </w:rPr>
      <w:instrText xml:space="preserve"> </w:instrText>
    </w:r>
    <w:r w:rsidR="00771619" w:rsidRPr="00C015CC">
      <w:rPr>
        <w:color w:val="auto"/>
        <w:spacing w:val="0"/>
        <w:sz w:val="21"/>
        <w:lang w:val="cs-CZ"/>
      </w:rPr>
      <w:fldChar w:fldCharType="separate"/>
    </w:r>
    <w:r w:rsidR="00166CE5">
      <w:rPr>
        <w:rFonts w:ascii="UB Scala Bold" w:hAnsi="UB Scala Bold"/>
        <w:noProof/>
        <w:color w:val="auto"/>
        <w:spacing w:val="0"/>
        <w:sz w:val="21"/>
        <w:lang w:val="cs-CZ"/>
      </w:rPr>
      <w:t>2</w:t>
    </w:r>
    <w:r w:rsidR="00771619" w:rsidRPr="00C015CC">
      <w:rPr>
        <w:color w:val="auto"/>
        <w:spacing w:val="0"/>
        <w:sz w:val="21"/>
        <w:lang w:val="cs-CZ"/>
      </w:rPr>
      <w:fldChar w:fldCharType="end"/>
    </w:r>
    <w:r w:rsidRPr="00C015CC">
      <w:rPr>
        <w:rFonts w:ascii="UB Scala Bold" w:hAnsi="UB Scala Bold"/>
        <w:color w:val="auto"/>
        <w:spacing w:val="0"/>
        <w:sz w:val="21"/>
        <w:lang w:val="cs-CZ"/>
      </w:rPr>
      <w:t xml:space="preserve"> / </w:t>
    </w:r>
    <w:r w:rsidR="00771619" w:rsidRPr="00C015CC">
      <w:rPr>
        <w:color w:val="auto"/>
        <w:spacing w:val="0"/>
        <w:sz w:val="21"/>
        <w:lang w:val="cs-CZ"/>
      </w:rPr>
      <w:fldChar w:fldCharType="begin"/>
    </w:r>
    <w:r w:rsidRPr="00C015CC">
      <w:rPr>
        <w:rFonts w:ascii="UB Scala Bold" w:hAnsi="UB Scala Bold"/>
        <w:color w:val="auto"/>
        <w:spacing w:val="0"/>
        <w:sz w:val="21"/>
        <w:lang w:val="cs-CZ"/>
      </w:rPr>
      <w:instrText xml:space="preserve"> </w:instrText>
    </w:r>
    <w:r>
      <w:rPr>
        <w:rFonts w:ascii="UB Scala Bold" w:hAnsi="UB Scala Bold"/>
        <w:color w:val="auto"/>
        <w:spacing w:val="0"/>
        <w:sz w:val="21"/>
        <w:lang w:val="cs-CZ"/>
      </w:rPr>
      <w:instrText>NUMPAGES</w:instrText>
    </w:r>
    <w:r w:rsidRPr="00C015CC">
      <w:rPr>
        <w:rFonts w:ascii="UB Scala Bold" w:hAnsi="UB Scala Bold"/>
        <w:color w:val="auto"/>
        <w:spacing w:val="0"/>
        <w:sz w:val="21"/>
        <w:lang w:val="cs-CZ"/>
      </w:rPr>
      <w:instrText xml:space="preserve"> </w:instrText>
    </w:r>
    <w:r w:rsidR="00771619" w:rsidRPr="00C015CC">
      <w:rPr>
        <w:color w:val="auto"/>
        <w:spacing w:val="0"/>
        <w:sz w:val="21"/>
        <w:lang w:val="cs-CZ"/>
      </w:rPr>
      <w:fldChar w:fldCharType="separate"/>
    </w:r>
    <w:r w:rsidR="00166CE5">
      <w:rPr>
        <w:rFonts w:ascii="UB Scala Bold" w:hAnsi="UB Scala Bold"/>
        <w:noProof/>
        <w:color w:val="auto"/>
        <w:spacing w:val="0"/>
        <w:sz w:val="21"/>
        <w:lang w:val="cs-CZ"/>
      </w:rPr>
      <w:t>2</w:t>
    </w:r>
    <w:r w:rsidR="00771619" w:rsidRPr="00C015CC">
      <w:rPr>
        <w:color w:val="auto"/>
        <w:spacing w:val="0"/>
        <w:sz w:val="21"/>
        <w:lang w:val="cs-CZ"/>
      </w:rPr>
      <w:fldChar w:fldCharType="end"/>
    </w:r>
  </w:p>
  <w:p w14:paraId="3E78EF42" w14:textId="77777777" w:rsidR="001B2E86" w:rsidRDefault="00EB5E68" w:rsidP="00F25457">
    <w:pPr>
      <w:pStyle w:val="Kopfzeile"/>
      <w:tabs>
        <w:tab w:val="clear" w:pos="4536"/>
        <w:tab w:val="clear" w:pos="9072"/>
        <w:tab w:val="left" w:pos="4725"/>
      </w:tabs>
      <w:ind w:right="-3581"/>
      <w:jc w:val="right"/>
    </w:pPr>
    <w:r>
      <w:rPr>
        <w:noProof/>
      </w:rPr>
      <w:drawing>
        <wp:anchor distT="0" distB="0" distL="114300" distR="114300" simplePos="0" relativeHeight="251661824" behindDoc="0" locked="0" layoutInCell="1" allowOverlap="1" wp14:anchorId="35DAF7BB" wp14:editId="2C5E7F33">
          <wp:simplePos x="0" y="0"/>
          <wp:positionH relativeFrom="column">
            <wp:posOffset>4832985</wp:posOffset>
          </wp:positionH>
          <wp:positionV relativeFrom="paragraph">
            <wp:posOffset>-2540</wp:posOffset>
          </wp:positionV>
          <wp:extent cx="971550" cy="963295"/>
          <wp:effectExtent l="0" t="0" r="0" b="8255"/>
          <wp:wrapNone/>
          <wp:docPr id="75" name="Bild 73" descr="UB_Logo_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73" descr="UB_Logo_4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632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2E86">
      <w:tab/>
    </w:r>
  </w:p>
  <w:p w14:paraId="407F7C49" w14:textId="77777777" w:rsidR="001B2E86" w:rsidRDefault="001B2E8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937EE" w14:textId="77777777" w:rsidR="001B2E86" w:rsidRDefault="00EB5E68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0429F32" wp14:editId="56E20892">
              <wp:simplePos x="0" y="0"/>
              <wp:positionH relativeFrom="column">
                <wp:posOffset>-685800</wp:posOffset>
              </wp:positionH>
              <wp:positionV relativeFrom="paragraph">
                <wp:posOffset>3091180</wp:posOffset>
              </wp:positionV>
              <wp:extent cx="342900" cy="228600"/>
              <wp:effectExtent l="0" t="0" r="0" b="4445"/>
              <wp:wrapNone/>
              <wp:docPr id="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18867" w14:textId="77777777" w:rsidR="001B2E86" w:rsidRDefault="001B2E86">
                          <w:r>
                            <w:t>–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429F32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8" type="#_x0000_t202" style="position:absolute;margin-left:-54pt;margin-top:243.4pt;width:27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" stroked="f">
              <v:textbox>
                <w:txbxContent>
                  <w:p w14:paraId="49418867" w14:textId="77777777" w:rsidR="001B2E86" w:rsidRDefault="001B2E86">
                    <w:r>
                      <w:t>–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3632" behindDoc="0" locked="0" layoutInCell="1" allowOverlap="1" wp14:anchorId="386FA6DA" wp14:editId="2E60BC8F">
          <wp:simplePos x="0" y="0"/>
          <wp:positionH relativeFrom="column">
            <wp:posOffset>4686300</wp:posOffset>
          </wp:positionH>
          <wp:positionV relativeFrom="paragraph">
            <wp:posOffset>5080</wp:posOffset>
          </wp:positionV>
          <wp:extent cx="1114425" cy="1143000"/>
          <wp:effectExtent l="0" t="0" r="9525" b="0"/>
          <wp:wrapNone/>
          <wp:docPr id="74" name="Bild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62EAC6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8E0820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621CD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782D9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820CD8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E066E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FC699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8434E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70E0F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405F3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23235A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558B7B54"/>
    <w:multiLevelType w:val="hybridMultilevel"/>
    <w:tmpl w:val="32705F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A527C"/>
    <w:multiLevelType w:val="hybridMultilevel"/>
    <w:tmpl w:val="705269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67D6D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7E014C17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37449115">
    <w:abstractNumId w:val="9"/>
  </w:num>
  <w:num w:numId="2" w16cid:durableId="1546795574">
    <w:abstractNumId w:val="7"/>
  </w:num>
  <w:num w:numId="3" w16cid:durableId="1282103087">
    <w:abstractNumId w:val="6"/>
  </w:num>
  <w:num w:numId="4" w16cid:durableId="107241943">
    <w:abstractNumId w:val="5"/>
  </w:num>
  <w:num w:numId="5" w16cid:durableId="52124049">
    <w:abstractNumId w:val="4"/>
  </w:num>
  <w:num w:numId="6" w16cid:durableId="989558567">
    <w:abstractNumId w:val="8"/>
  </w:num>
  <w:num w:numId="7" w16cid:durableId="851991288">
    <w:abstractNumId w:val="3"/>
  </w:num>
  <w:num w:numId="8" w16cid:durableId="1823617327">
    <w:abstractNumId w:val="2"/>
  </w:num>
  <w:num w:numId="9" w16cid:durableId="1341590705">
    <w:abstractNumId w:val="1"/>
  </w:num>
  <w:num w:numId="10" w16cid:durableId="2076120106">
    <w:abstractNumId w:val="0"/>
  </w:num>
  <w:num w:numId="11" w16cid:durableId="303238715">
    <w:abstractNumId w:val="10"/>
  </w:num>
  <w:num w:numId="12" w16cid:durableId="784228147">
    <w:abstractNumId w:val="14"/>
  </w:num>
  <w:num w:numId="13" w16cid:durableId="1748336603">
    <w:abstractNumId w:val="13"/>
  </w:num>
  <w:num w:numId="14" w16cid:durableId="1400321910">
    <w:abstractNumId w:val="11"/>
  </w:num>
  <w:num w:numId="15" w16cid:durableId="8467526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formatting="1" w:enforcement="0"/>
  <w:defaultTabStop w:val="709"/>
  <w:autoHyphenation/>
  <w:hyphenationZone w:val="425"/>
  <w:noPunctuationKerning/>
  <w:characterSpacingControl w:val="doNotCompress"/>
  <w:hdrShapeDefaults>
    <o:shapedefaults v:ext="edit" spidmax="2050">
      <o:colormru v:ext="edit" colors="#00457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F"/>
    <w:rsid w:val="0002085E"/>
    <w:rsid w:val="00027528"/>
    <w:rsid w:val="00034B34"/>
    <w:rsid w:val="000359F8"/>
    <w:rsid w:val="00054B7C"/>
    <w:rsid w:val="00070258"/>
    <w:rsid w:val="0008327D"/>
    <w:rsid w:val="00144E28"/>
    <w:rsid w:val="00145CB5"/>
    <w:rsid w:val="00166CE5"/>
    <w:rsid w:val="001B2E86"/>
    <w:rsid w:val="001C35F3"/>
    <w:rsid w:val="00203C2F"/>
    <w:rsid w:val="0021258C"/>
    <w:rsid w:val="00283A44"/>
    <w:rsid w:val="002B2692"/>
    <w:rsid w:val="002D054D"/>
    <w:rsid w:val="002F10AD"/>
    <w:rsid w:val="002F714F"/>
    <w:rsid w:val="00327D85"/>
    <w:rsid w:val="0033263C"/>
    <w:rsid w:val="00366D12"/>
    <w:rsid w:val="00370A16"/>
    <w:rsid w:val="003E057F"/>
    <w:rsid w:val="003E2174"/>
    <w:rsid w:val="00432F1B"/>
    <w:rsid w:val="004B55E7"/>
    <w:rsid w:val="004C6E51"/>
    <w:rsid w:val="00510F2B"/>
    <w:rsid w:val="005822E2"/>
    <w:rsid w:val="005843BB"/>
    <w:rsid w:val="005918D8"/>
    <w:rsid w:val="005A3B02"/>
    <w:rsid w:val="005D4287"/>
    <w:rsid w:val="005F16EC"/>
    <w:rsid w:val="006012EB"/>
    <w:rsid w:val="00660C6A"/>
    <w:rsid w:val="0066345E"/>
    <w:rsid w:val="006C03A6"/>
    <w:rsid w:val="006D6F9F"/>
    <w:rsid w:val="006E5814"/>
    <w:rsid w:val="0071272E"/>
    <w:rsid w:val="00753509"/>
    <w:rsid w:val="00755450"/>
    <w:rsid w:val="00760470"/>
    <w:rsid w:val="00766A96"/>
    <w:rsid w:val="00770654"/>
    <w:rsid w:val="00771619"/>
    <w:rsid w:val="00780A53"/>
    <w:rsid w:val="007A2EC8"/>
    <w:rsid w:val="008111B2"/>
    <w:rsid w:val="00815F96"/>
    <w:rsid w:val="00817414"/>
    <w:rsid w:val="00824BC7"/>
    <w:rsid w:val="008614EC"/>
    <w:rsid w:val="008A1D45"/>
    <w:rsid w:val="008E59E5"/>
    <w:rsid w:val="008E6B74"/>
    <w:rsid w:val="008F0759"/>
    <w:rsid w:val="0093110C"/>
    <w:rsid w:val="009324A7"/>
    <w:rsid w:val="00953E65"/>
    <w:rsid w:val="009F51FC"/>
    <w:rsid w:val="00A14EF2"/>
    <w:rsid w:val="00A32074"/>
    <w:rsid w:val="00A4139B"/>
    <w:rsid w:val="00A87451"/>
    <w:rsid w:val="00AB505F"/>
    <w:rsid w:val="00AB7AED"/>
    <w:rsid w:val="00AD4FC7"/>
    <w:rsid w:val="00B11F8B"/>
    <w:rsid w:val="00B141A2"/>
    <w:rsid w:val="00B4613A"/>
    <w:rsid w:val="00B50A26"/>
    <w:rsid w:val="00BA709D"/>
    <w:rsid w:val="00BB21D3"/>
    <w:rsid w:val="00BB2600"/>
    <w:rsid w:val="00BC030C"/>
    <w:rsid w:val="00BF04E2"/>
    <w:rsid w:val="00C30127"/>
    <w:rsid w:val="00C43B61"/>
    <w:rsid w:val="00C51B4D"/>
    <w:rsid w:val="00C86946"/>
    <w:rsid w:val="00CA2450"/>
    <w:rsid w:val="00CC34DB"/>
    <w:rsid w:val="00D0205E"/>
    <w:rsid w:val="00D134D4"/>
    <w:rsid w:val="00D26A61"/>
    <w:rsid w:val="00D30289"/>
    <w:rsid w:val="00D365DF"/>
    <w:rsid w:val="00D42B76"/>
    <w:rsid w:val="00D83127"/>
    <w:rsid w:val="00D92B2C"/>
    <w:rsid w:val="00DA10A5"/>
    <w:rsid w:val="00DA617A"/>
    <w:rsid w:val="00DC7448"/>
    <w:rsid w:val="00DD5F2D"/>
    <w:rsid w:val="00E112FC"/>
    <w:rsid w:val="00E2086C"/>
    <w:rsid w:val="00E3703F"/>
    <w:rsid w:val="00E42EBA"/>
    <w:rsid w:val="00E44B55"/>
    <w:rsid w:val="00E90B66"/>
    <w:rsid w:val="00EB5E68"/>
    <w:rsid w:val="00EE34F5"/>
    <w:rsid w:val="00F125EA"/>
    <w:rsid w:val="00F25457"/>
    <w:rsid w:val="00F61311"/>
    <w:rsid w:val="00F6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0457d"/>
    </o:shapedefaults>
    <o:shapelayout v:ext="edit">
      <o:idmap v:ext="edit" data="2"/>
    </o:shapelayout>
  </w:shapeDefaults>
  <w:decimalSymbol w:val=","/>
  <w:listSeparator w:val=";"/>
  <w14:docId w14:val="2AE07998"/>
  <w15:docId w15:val="{7337D65D-1C1B-4879-AD5A-12E5D400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71619"/>
    <w:pPr>
      <w:spacing w:line="312" w:lineRule="atLeast"/>
    </w:pPr>
    <w:rPr>
      <w:rFonts w:ascii="UB Scala" w:hAnsi="UB Scala"/>
      <w:szCs w:val="24"/>
    </w:rPr>
  </w:style>
  <w:style w:type="paragraph" w:styleId="berschrift1">
    <w:name w:val="heading 1"/>
    <w:basedOn w:val="Standard"/>
    <w:next w:val="Standard"/>
    <w:qFormat/>
    <w:locked/>
    <w:rsid w:val="0038309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locked/>
    <w:rsid w:val="0038309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locked/>
    <w:rsid w:val="0038309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locked/>
    <w:rsid w:val="0038309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locked/>
    <w:rsid w:val="0038309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locked/>
    <w:rsid w:val="0038309E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locked/>
    <w:rsid w:val="0038309E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locked/>
    <w:rsid w:val="0038309E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locked/>
    <w:rsid w:val="0038309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paragraphstyle">
    <w:name w:val="[No paragraph style]"/>
    <w:semiHidden/>
    <w:locked/>
    <w:rsid w:val="00771619"/>
    <w:pPr>
      <w:autoSpaceDE w:val="0"/>
      <w:autoSpaceDN w:val="0"/>
      <w:adjustRightInd w:val="0"/>
      <w:spacing w:line="288" w:lineRule="auto"/>
      <w:textAlignment w:val="center"/>
    </w:pPr>
    <w:rPr>
      <w:rFonts w:ascii="UB Scala" w:hAnsi="UB Scala"/>
      <w:color w:val="000000"/>
      <w:sz w:val="24"/>
      <w:szCs w:val="24"/>
    </w:rPr>
  </w:style>
  <w:style w:type="paragraph" w:customStyle="1" w:styleId="303Institution">
    <w:name w:val="303 Institution"/>
    <w:basedOn w:val="Noparagraphstyle"/>
    <w:semiHidden/>
    <w:locked/>
    <w:rsid w:val="00771619"/>
    <w:pPr>
      <w:spacing w:line="280" w:lineRule="atLeast"/>
    </w:pPr>
    <w:rPr>
      <w:caps/>
      <w:spacing w:val="6"/>
      <w:sz w:val="20"/>
      <w:szCs w:val="20"/>
    </w:rPr>
  </w:style>
  <w:style w:type="paragraph" w:customStyle="1" w:styleId="304institutionsub">
    <w:name w:val="304 institution sub"/>
    <w:basedOn w:val="Noparagraphstyle"/>
    <w:semiHidden/>
    <w:locked/>
    <w:rsid w:val="00771619"/>
    <w:pPr>
      <w:spacing w:line="280" w:lineRule="atLeast"/>
    </w:pPr>
    <w:rPr>
      <w:i/>
      <w:iCs/>
      <w:spacing w:val="6"/>
      <w:sz w:val="20"/>
      <w:szCs w:val="20"/>
    </w:rPr>
  </w:style>
  <w:style w:type="paragraph" w:customStyle="1" w:styleId="305Name">
    <w:name w:val="305 Name"/>
    <w:basedOn w:val="Noparagraphstyle"/>
    <w:semiHidden/>
    <w:locked/>
    <w:rsid w:val="00771619"/>
    <w:pPr>
      <w:spacing w:line="280" w:lineRule="atLeast"/>
    </w:pPr>
    <w:rPr>
      <w:i/>
      <w:iCs/>
      <w:spacing w:val="6"/>
      <w:sz w:val="20"/>
      <w:szCs w:val="20"/>
    </w:rPr>
  </w:style>
  <w:style w:type="numbering" w:styleId="111111">
    <w:name w:val="Outline List 2"/>
    <w:basedOn w:val="KeineListe"/>
    <w:semiHidden/>
    <w:locked/>
    <w:rsid w:val="0038309E"/>
    <w:pPr>
      <w:numPr>
        <w:numId w:val="11"/>
      </w:numPr>
    </w:pPr>
  </w:style>
  <w:style w:type="paragraph" w:customStyle="1" w:styleId="307adresse">
    <w:name w:val="307 adresse"/>
    <w:basedOn w:val="Noparagraphstyle"/>
    <w:semiHidden/>
    <w:locked/>
    <w:rsid w:val="00771619"/>
    <w:pPr>
      <w:tabs>
        <w:tab w:val="left" w:pos="360"/>
      </w:tabs>
      <w:spacing w:line="240" w:lineRule="atLeast"/>
    </w:pPr>
    <w:rPr>
      <w:spacing w:val="5"/>
      <w:sz w:val="16"/>
      <w:szCs w:val="16"/>
    </w:rPr>
  </w:style>
  <w:style w:type="paragraph" w:customStyle="1" w:styleId="300Sichtfensterabsender">
    <w:name w:val="300 Sichtfenster absender"/>
    <w:basedOn w:val="Noparagraphstyle"/>
    <w:semiHidden/>
    <w:locked/>
    <w:rsid w:val="00771619"/>
    <w:pPr>
      <w:framePr w:w="4678" w:h="358" w:hSpace="181" w:wrap="around" w:vAnchor="page" w:hAnchor="page" w:x="1418" w:y="2698"/>
      <w:spacing w:line="120" w:lineRule="atLeast"/>
    </w:pPr>
    <w:rPr>
      <w:caps/>
      <w:spacing w:val="3"/>
      <w:sz w:val="11"/>
      <w:szCs w:val="11"/>
    </w:rPr>
  </w:style>
  <w:style w:type="paragraph" w:styleId="Kopfzeile">
    <w:name w:val="header"/>
    <w:basedOn w:val="Standard"/>
    <w:semiHidden/>
    <w:locked/>
    <w:rsid w:val="0077161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locked/>
    <w:rsid w:val="00771619"/>
    <w:pPr>
      <w:tabs>
        <w:tab w:val="center" w:pos="4536"/>
        <w:tab w:val="right" w:pos="9072"/>
      </w:tabs>
    </w:pPr>
  </w:style>
  <w:style w:type="paragraph" w:customStyle="1" w:styleId="Absender">
    <w:name w:val="Absender"/>
    <w:basedOn w:val="Standard"/>
    <w:locked/>
    <w:rsid w:val="0038309E"/>
    <w:pPr>
      <w:framePr w:w="4536" w:h="284" w:hRule="exact" w:wrap="notBeside" w:vAnchor="page" w:hAnchor="page" w:x="1362" w:y="2836" w:anchorLock="1"/>
      <w:shd w:val="solid" w:color="FFFFFF" w:fill="FFFFFF"/>
      <w:tabs>
        <w:tab w:val="right" w:pos="4536"/>
      </w:tabs>
    </w:pPr>
    <w:rPr>
      <w:rFonts w:ascii="UB Scala Sans" w:hAnsi="UB Scala Sans"/>
      <w:sz w:val="12"/>
      <w:szCs w:val="12"/>
    </w:rPr>
  </w:style>
  <w:style w:type="paragraph" w:customStyle="1" w:styleId="Empfnger">
    <w:name w:val="Empfänger"/>
    <w:basedOn w:val="Standard"/>
    <w:rsid w:val="005B5ABC"/>
    <w:pPr>
      <w:keepNext/>
      <w:keepLines/>
      <w:framePr w:w="4536" w:h="1418" w:hRule="exact" w:wrap="around" w:vAnchor="page" w:hAnchor="page" w:x="1362" w:y="3233" w:anchorLock="1"/>
      <w:shd w:val="solid" w:color="FFFFFF" w:fill="FFFFFF"/>
      <w:suppressAutoHyphens/>
      <w:spacing w:line="260" w:lineRule="exact"/>
    </w:pPr>
    <w:rPr>
      <w:sz w:val="21"/>
    </w:rPr>
  </w:style>
  <w:style w:type="paragraph" w:customStyle="1" w:styleId="Betreff">
    <w:name w:val="Betreff"/>
    <w:basedOn w:val="Standard"/>
    <w:rsid w:val="00770654"/>
    <w:pPr>
      <w:keepNext/>
      <w:keepLines/>
      <w:framePr w:w="7031" w:h="284" w:hRule="exact" w:wrap="notBeside" w:vAnchor="page" w:hAnchor="page" w:x="1362" w:y="6351" w:anchorLock="1"/>
      <w:shd w:val="solid" w:color="FFFFFF" w:fill="FFFFFF"/>
      <w:suppressAutoHyphens/>
      <w:spacing w:line="280" w:lineRule="exact"/>
    </w:pPr>
    <w:rPr>
      <w:b/>
      <w:sz w:val="21"/>
    </w:rPr>
  </w:style>
  <w:style w:type="paragraph" w:customStyle="1" w:styleId="Verfasser">
    <w:name w:val="Verfasser"/>
    <w:basedOn w:val="Standard"/>
    <w:semiHidden/>
    <w:locked/>
    <w:rsid w:val="0038309E"/>
    <w:pPr>
      <w:framePr w:w="2665" w:h="2268" w:hRule="exact" w:wrap="notBeside" w:vAnchor="page" w:hAnchor="page" w:x="8931" w:y="3233" w:anchorLock="1"/>
      <w:shd w:val="solid" w:color="FFFFFF" w:fill="FFFFFF"/>
      <w:spacing w:line="200" w:lineRule="exact"/>
    </w:pPr>
    <w:rPr>
      <w:rFonts w:ascii="UB Scala Sans Bold" w:hAnsi="UB Scala Sans Bold"/>
      <w:sz w:val="16"/>
      <w:szCs w:val="21"/>
    </w:rPr>
  </w:style>
  <w:style w:type="paragraph" w:customStyle="1" w:styleId="Kontakt1">
    <w:name w:val="Kontakt 1"/>
    <w:basedOn w:val="Standard"/>
    <w:semiHidden/>
    <w:locked/>
    <w:rsid w:val="0038309E"/>
    <w:pPr>
      <w:framePr w:w="2665" w:h="2268" w:hRule="exact" w:wrap="notBeside" w:vAnchor="page" w:hAnchor="page" w:x="8931" w:y="3233" w:anchorLock="1"/>
      <w:shd w:val="solid" w:color="FFFFFF" w:fill="FFFFFF"/>
      <w:spacing w:line="200" w:lineRule="exact"/>
    </w:pPr>
    <w:rPr>
      <w:rFonts w:ascii="UB Scala Sans" w:hAnsi="UB Scala Sans"/>
      <w:sz w:val="16"/>
      <w:szCs w:val="21"/>
    </w:rPr>
  </w:style>
  <w:style w:type="paragraph" w:customStyle="1" w:styleId="Datumsangabe">
    <w:name w:val="Datumsangabe"/>
    <w:basedOn w:val="Betreff"/>
    <w:rsid w:val="001C35F3"/>
    <w:pPr>
      <w:framePr w:w="2665" w:wrap="around" w:x="8931"/>
      <w:spacing w:line="260" w:lineRule="exact"/>
    </w:pPr>
    <w:rPr>
      <w:b w:val="0"/>
    </w:rPr>
  </w:style>
  <w:style w:type="paragraph" w:customStyle="1" w:styleId="IhrZeichenUnserZeichen">
    <w:name w:val="Ihr Zeichen / Unser Zeichen"/>
    <w:basedOn w:val="FlietextUBBamberg"/>
    <w:rsid w:val="00A71972"/>
    <w:pPr>
      <w:framePr w:w="2665" w:h="2268" w:hRule="exact" w:wrap="around" w:vAnchor="page" w:hAnchor="page" w:x="8931" w:y="6805" w:anchorLock="1"/>
      <w:widowControl w:val="0"/>
      <w:shd w:val="solid" w:color="FFFFFF" w:fill="FFFFFF"/>
      <w:suppressAutoHyphens/>
      <w:spacing w:after="0" w:afterAutospacing="0" w:line="140" w:lineRule="exact"/>
      <w:contextualSpacing w:val="0"/>
      <w:jc w:val="left"/>
    </w:pPr>
    <w:rPr>
      <w:rFonts w:ascii="UB Scala Sans" w:hAnsi="UB Scala Sans"/>
      <w:sz w:val="12"/>
    </w:rPr>
  </w:style>
  <w:style w:type="paragraph" w:customStyle="1" w:styleId="KrzelZeichen">
    <w:name w:val="Kürzel / Zeichen"/>
    <w:basedOn w:val="FlietextUBBamberg"/>
    <w:rsid w:val="00A71972"/>
    <w:pPr>
      <w:framePr w:w="2665" w:h="2268" w:hRule="exact" w:wrap="around" w:vAnchor="page" w:hAnchor="page" w:x="8931" w:y="6805" w:anchorLock="1"/>
      <w:shd w:val="solid" w:color="FFFFFF" w:fill="FFFFFF"/>
      <w:spacing w:after="0" w:afterAutospacing="0"/>
      <w:contextualSpacing w:val="0"/>
      <w:jc w:val="left"/>
    </w:pPr>
  </w:style>
  <w:style w:type="paragraph" w:customStyle="1" w:styleId="Adressbezeichnung">
    <w:name w:val="Adressbezeichnung"/>
    <w:basedOn w:val="FlietextUBBamberg"/>
    <w:rsid w:val="00510F2B"/>
    <w:pPr>
      <w:framePr w:w="2665" w:h="3856" w:hRule="exact" w:wrap="around" w:vAnchor="page" w:hAnchor="page" w:x="8931" w:y="10887" w:anchorLock="1"/>
      <w:shd w:val="solid" w:color="FFFFFF" w:fill="FFFFFF"/>
      <w:spacing w:after="0" w:afterAutospacing="0" w:line="140" w:lineRule="exact"/>
      <w:contextualSpacing w:val="0"/>
      <w:jc w:val="left"/>
    </w:pPr>
    <w:rPr>
      <w:rFonts w:ascii="UB Scala Sans" w:hAnsi="UB Scala Sans"/>
      <w:sz w:val="12"/>
    </w:rPr>
  </w:style>
  <w:style w:type="paragraph" w:customStyle="1" w:styleId="Adresse">
    <w:name w:val="Adresse"/>
    <w:basedOn w:val="FlietextUBBamberg"/>
    <w:rsid w:val="00510F2B"/>
    <w:pPr>
      <w:framePr w:w="2665" w:h="3856" w:hRule="exact" w:wrap="around" w:vAnchor="page" w:hAnchor="page" w:x="8931" w:y="10887" w:anchorLock="1"/>
      <w:shd w:val="solid" w:color="FFFFFF" w:fill="FFFFFF"/>
      <w:spacing w:after="0" w:afterAutospacing="0" w:line="200" w:lineRule="exact"/>
      <w:contextualSpacing w:val="0"/>
      <w:jc w:val="left"/>
    </w:pPr>
    <w:rPr>
      <w:rFonts w:ascii="UB Scala Sans" w:hAnsi="UB Scala Sans"/>
      <w:sz w:val="16"/>
    </w:rPr>
  </w:style>
  <w:style w:type="paragraph" w:customStyle="1" w:styleId="FlietextUBBamberg">
    <w:name w:val="Fließtext UB Bamberg"/>
    <w:rsid w:val="0038309E"/>
    <w:pPr>
      <w:spacing w:after="100" w:afterAutospacing="1" w:line="260" w:lineRule="exact"/>
      <w:contextualSpacing/>
      <w:jc w:val="both"/>
    </w:pPr>
    <w:rPr>
      <w:rFonts w:ascii="UB Scala" w:hAnsi="UB Scala"/>
      <w:sz w:val="21"/>
    </w:rPr>
  </w:style>
  <w:style w:type="numbering" w:styleId="1ai">
    <w:name w:val="Outline List 1"/>
    <w:basedOn w:val="KeineListe"/>
    <w:semiHidden/>
    <w:locked/>
    <w:rsid w:val="0038309E"/>
    <w:pPr>
      <w:numPr>
        <w:numId w:val="12"/>
      </w:numPr>
    </w:pPr>
  </w:style>
  <w:style w:type="paragraph" w:styleId="Anrede">
    <w:name w:val="Salutation"/>
    <w:basedOn w:val="Standard"/>
    <w:next w:val="Standard"/>
    <w:semiHidden/>
    <w:locked/>
    <w:rsid w:val="0038309E"/>
  </w:style>
  <w:style w:type="numbering" w:styleId="ArtikelAbschnitt">
    <w:name w:val="Outline List 3"/>
    <w:basedOn w:val="KeineListe"/>
    <w:semiHidden/>
    <w:locked/>
    <w:rsid w:val="0038309E"/>
    <w:pPr>
      <w:numPr>
        <w:numId w:val="13"/>
      </w:numPr>
    </w:pPr>
  </w:style>
  <w:style w:type="paragraph" w:styleId="Aufzhlungszeichen">
    <w:name w:val="List Bullet"/>
    <w:basedOn w:val="Standard"/>
    <w:semiHidden/>
    <w:locked/>
    <w:rsid w:val="0038309E"/>
    <w:pPr>
      <w:numPr>
        <w:numId w:val="1"/>
      </w:numPr>
    </w:pPr>
  </w:style>
  <w:style w:type="paragraph" w:styleId="Aufzhlungszeichen2">
    <w:name w:val="List Bullet 2"/>
    <w:basedOn w:val="Standard"/>
    <w:semiHidden/>
    <w:locked/>
    <w:rsid w:val="0038309E"/>
    <w:pPr>
      <w:numPr>
        <w:numId w:val="2"/>
      </w:numPr>
    </w:pPr>
  </w:style>
  <w:style w:type="paragraph" w:styleId="Aufzhlungszeichen3">
    <w:name w:val="List Bullet 3"/>
    <w:basedOn w:val="Standard"/>
    <w:semiHidden/>
    <w:locked/>
    <w:rsid w:val="0038309E"/>
    <w:pPr>
      <w:numPr>
        <w:numId w:val="3"/>
      </w:numPr>
    </w:pPr>
  </w:style>
  <w:style w:type="paragraph" w:styleId="Aufzhlungszeichen4">
    <w:name w:val="List Bullet 4"/>
    <w:basedOn w:val="Standard"/>
    <w:semiHidden/>
    <w:locked/>
    <w:rsid w:val="0038309E"/>
    <w:pPr>
      <w:numPr>
        <w:numId w:val="4"/>
      </w:numPr>
    </w:pPr>
  </w:style>
  <w:style w:type="paragraph" w:styleId="Aufzhlungszeichen5">
    <w:name w:val="List Bullet 5"/>
    <w:basedOn w:val="Standard"/>
    <w:semiHidden/>
    <w:locked/>
    <w:rsid w:val="0038309E"/>
    <w:pPr>
      <w:numPr>
        <w:numId w:val="5"/>
      </w:numPr>
    </w:pPr>
  </w:style>
  <w:style w:type="character" w:styleId="BesuchterLink">
    <w:name w:val="FollowedHyperlink"/>
    <w:semiHidden/>
    <w:locked/>
    <w:rsid w:val="0038309E"/>
    <w:rPr>
      <w:color w:val="800080"/>
      <w:u w:val="single"/>
    </w:rPr>
  </w:style>
  <w:style w:type="paragraph" w:styleId="Blocktext">
    <w:name w:val="Block Text"/>
    <w:basedOn w:val="Standard"/>
    <w:semiHidden/>
    <w:locked/>
    <w:rsid w:val="0038309E"/>
    <w:pPr>
      <w:spacing w:after="120"/>
      <w:ind w:left="1440" w:right="1440"/>
    </w:pPr>
  </w:style>
  <w:style w:type="paragraph" w:styleId="Datum">
    <w:name w:val="Date"/>
    <w:basedOn w:val="Standard"/>
    <w:next w:val="Standard"/>
    <w:semiHidden/>
    <w:locked/>
    <w:rsid w:val="0038309E"/>
  </w:style>
  <w:style w:type="paragraph" w:styleId="E-Mail-Signatur">
    <w:name w:val="E-mail Signature"/>
    <w:basedOn w:val="Standard"/>
    <w:semiHidden/>
    <w:locked/>
    <w:rsid w:val="0038309E"/>
  </w:style>
  <w:style w:type="character" w:styleId="Fett">
    <w:name w:val="Strong"/>
    <w:qFormat/>
    <w:locked/>
    <w:rsid w:val="0038309E"/>
    <w:rPr>
      <w:b/>
      <w:bCs/>
    </w:rPr>
  </w:style>
  <w:style w:type="paragraph" w:styleId="Fu-Endnotenberschrift">
    <w:name w:val="Note Heading"/>
    <w:basedOn w:val="Standard"/>
    <w:next w:val="Standard"/>
    <w:semiHidden/>
    <w:locked/>
    <w:rsid w:val="0038309E"/>
  </w:style>
  <w:style w:type="paragraph" w:styleId="Gruformel">
    <w:name w:val="Closing"/>
    <w:basedOn w:val="Standard"/>
    <w:semiHidden/>
    <w:locked/>
    <w:rsid w:val="0038309E"/>
    <w:pPr>
      <w:ind w:left="4252"/>
    </w:pPr>
  </w:style>
  <w:style w:type="character" w:styleId="Hervorhebung">
    <w:name w:val="Emphasis"/>
    <w:qFormat/>
    <w:locked/>
    <w:rsid w:val="0038309E"/>
    <w:rPr>
      <w:i/>
      <w:iCs/>
    </w:rPr>
  </w:style>
  <w:style w:type="paragraph" w:styleId="HTMLAdresse">
    <w:name w:val="HTML Address"/>
    <w:basedOn w:val="Standard"/>
    <w:semiHidden/>
    <w:locked/>
    <w:rsid w:val="0038309E"/>
    <w:rPr>
      <w:i/>
      <w:iCs/>
    </w:rPr>
  </w:style>
  <w:style w:type="character" w:styleId="HTMLAkronym">
    <w:name w:val="HTML Acronym"/>
    <w:basedOn w:val="Absatz-Standardschriftart"/>
    <w:semiHidden/>
    <w:locked/>
    <w:rsid w:val="0038309E"/>
  </w:style>
  <w:style w:type="character" w:styleId="HTMLBeispiel">
    <w:name w:val="HTML Sample"/>
    <w:semiHidden/>
    <w:locked/>
    <w:rsid w:val="0038309E"/>
    <w:rPr>
      <w:rFonts w:ascii="Courier New" w:hAnsi="Courier New" w:cs="Courier New"/>
    </w:rPr>
  </w:style>
  <w:style w:type="character" w:styleId="HTMLCode">
    <w:name w:val="HTML Code"/>
    <w:semiHidden/>
    <w:locked/>
    <w:rsid w:val="0038309E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locked/>
    <w:rsid w:val="0038309E"/>
    <w:rPr>
      <w:i/>
      <w:iCs/>
    </w:rPr>
  </w:style>
  <w:style w:type="character" w:styleId="HTMLSchreibmaschine">
    <w:name w:val="HTML Typewriter"/>
    <w:semiHidden/>
    <w:locked/>
    <w:rsid w:val="0038309E"/>
    <w:rPr>
      <w:rFonts w:ascii="Courier New" w:hAnsi="Courier New" w:cs="Courier New"/>
      <w:sz w:val="20"/>
      <w:szCs w:val="20"/>
    </w:rPr>
  </w:style>
  <w:style w:type="character" w:styleId="HTMLTastatur">
    <w:name w:val="HTML Keyboard"/>
    <w:semiHidden/>
    <w:locked/>
    <w:rsid w:val="0038309E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locked/>
    <w:rsid w:val="0038309E"/>
    <w:rPr>
      <w:i/>
      <w:iCs/>
    </w:rPr>
  </w:style>
  <w:style w:type="paragraph" w:styleId="HTMLVorformatiert">
    <w:name w:val="HTML Preformatted"/>
    <w:basedOn w:val="Standard"/>
    <w:semiHidden/>
    <w:locked/>
    <w:rsid w:val="0038309E"/>
    <w:rPr>
      <w:rFonts w:ascii="Courier New" w:hAnsi="Courier New" w:cs="Courier New"/>
      <w:szCs w:val="20"/>
    </w:rPr>
  </w:style>
  <w:style w:type="character" w:styleId="HTMLZitat">
    <w:name w:val="HTML Cite"/>
    <w:semiHidden/>
    <w:locked/>
    <w:rsid w:val="0038309E"/>
    <w:rPr>
      <w:i/>
      <w:iCs/>
    </w:rPr>
  </w:style>
  <w:style w:type="character" w:styleId="Hyperlink">
    <w:name w:val="Hyperlink"/>
    <w:semiHidden/>
    <w:locked/>
    <w:rsid w:val="0038309E"/>
    <w:rPr>
      <w:color w:val="0000FF"/>
      <w:u w:val="single"/>
    </w:rPr>
  </w:style>
  <w:style w:type="paragraph" w:styleId="Liste">
    <w:name w:val="List"/>
    <w:basedOn w:val="Standard"/>
    <w:semiHidden/>
    <w:locked/>
    <w:rsid w:val="0038309E"/>
    <w:pPr>
      <w:ind w:left="283" w:hanging="283"/>
    </w:pPr>
  </w:style>
  <w:style w:type="paragraph" w:styleId="Liste2">
    <w:name w:val="List 2"/>
    <w:basedOn w:val="Standard"/>
    <w:semiHidden/>
    <w:locked/>
    <w:rsid w:val="0038309E"/>
    <w:pPr>
      <w:ind w:left="566" w:hanging="283"/>
    </w:pPr>
  </w:style>
  <w:style w:type="paragraph" w:styleId="Liste3">
    <w:name w:val="List 3"/>
    <w:basedOn w:val="Standard"/>
    <w:semiHidden/>
    <w:locked/>
    <w:rsid w:val="0038309E"/>
    <w:pPr>
      <w:ind w:left="849" w:hanging="283"/>
    </w:pPr>
  </w:style>
  <w:style w:type="paragraph" w:styleId="Liste4">
    <w:name w:val="List 4"/>
    <w:basedOn w:val="Standard"/>
    <w:semiHidden/>
    <w:locked/>
    <w:rsid w:val="0038309E"/>
    <w:pPr>
      <w:ind w:left="1132" w:hanging="283"/>
    </w:pPr>
  </w:style>
  <w:style w:type="paragraph" w:styleId="Liste5">
    <w:name w:val="List 5"/>
    <w:basedOn w:val="Standard"/>
    <w:semiHidden/>
    <w:locked/>
    <w:rsid w:val="0038309E"/>
    <w:pPr>
      <w:ind w:left="1415" w:hanging="283"/>
    </w:pPr>
  </w:style>
  <w:style w:type="paragraph" w:styleId="Listenfortsetzung">
    <w:name w:val="List Continue"/>
    <w:basedOn w:val="Standard"/>
    <w:semiHidden/>
    <w:locked/>
    <w:rsid w:val="0038309E"/>
    <w:pPr>
      <w:spacing w:after="120"/>
      <w:ind w:left="283"/>
    </w:pPr>
  </w:style>
  <w:style w:type="paragraph" w:styleId="Listenfortsetzung2">
    <w:name w:val="List Continue 2"/>
    <w:basedOn w:val="Standard"/>
    <w:semiHidden/>
    <w:locked/>
    <w:rsid w:val="0038309E"/>
    <w:pPr>
      <w:spacing w:after="120"/>
      <w:ind w:left="566"/>
    </w:pPr>
  </w:style>
  <w:style w:type="paragraph" w:styleId="Listenfortsetzung3">
    <w:name w:val="List Continue 3"/>
    <w:basedOn w:val="Standard"/>
    <w:semiHidden/>
    <w:locked/>
    <w:rsid w:val="0038309E"/>
    <w:pPr>
      <w:spacing w:after="120"/>
      <w:ind w:left="849"/>
    </w:pPr>
  </w:style>
  <w:style w:type="paragraph" w:styleId="Listenfortsetzung4">
    <w:name w:val="List Continue 4"/>
    <w:basedOn w:val="Standard"/>
    <w:semiHidden/>
    <w:locked/>
    <w:rsid w:val="0038309E"/>
    <w:pPr>
      <w:spacing w:after="120"/>
      <w:ind w:left="1132"/>
    </w:pPr>
  </w:style>
  <w:style w:type="paragraph" w:styleId="Listenfortsetzung5">
    <w:name w:val="List Continue 5"/>
    <w:basedOn w:val="Standard"/>
    <w:semiHidden/>
    <w:locked/>
    <w:rsid w:val="0038309E"/>
    <w:pPr>
      <w:spacing w:after="120"/>
      <w:ind w:left="1415"/>
    </w:pPr>
  </w:style>
  <w:style w:type="paragraph" w:styleId="Listennummer">
    <w:name w:val="List Number"/>
    <w:basedOn w:val="Standard"/>
    <w:semiHidden/>
    <w:locked/>
    <w:rsid w:val="0038309E"/>
    <w:pPr>
      <w:numPr>
        <w:numId w:val="6"/>
      </w:numPr>
    </w:pPr>
  </w:style>
  <w:style w:type="paragraph" w:styleId="Listennummer2">
    <w:name w:val="List Number 2"/>
    <w:basedOn w:val="Standard"/>
    <w:semiHidden/>
    <w:locked/>
    <w:rsid w:val="0038309E"/>
    <w:pPr>
      <w:numPr>
        <w:numId w:val="7"/>
      </w:numPr>
    </w:pPr>
  </w:style>
  <w:style w:type="paragraph" w:styleId="Listennummer3">
    <w:name w:val="List Number 3"/>
    <w:basedOn w:val="Standard"/>
    <w:semiHidden/>
    <w:locked/>
    <w:rsid w:val="0038309E"/>
    <w:pPr>
      <w:numPr>
        <w:numId w:val="8"/>
      </w:numPr>
    </w:pPr>
  </w:style>
  <w:style w:type="paragraph" w:styleId="Listennummer4">
    <w:name w:val="List Number 4"/>
    <w:basedOn w:val="Standard"/>
    <w:semiHidden/>
    <w:locked/>
    <w:rsid w:val="0038309E"/>
    <w:pPr>
      <w:numPr>
        <w:numId w:val="9"/>
      </w:numPr>
    </w:pPr>
  </w:style>
  <w:style w:type="paragraph" w:styleId="Listennummer5">
    <w:name w:val="List Number 5"/>
    <w:basedOn w:val="Standard"/>
    <w:semiHidden/>
    <w:locked/>
    <w:rsid w:val="0038309E"/>
    <w:pPr>
      <w:numPr>
        <w:numId w:val="10"/>
      </w:numPr>
    </w:pPr>
  </w:style>
  <w:style w:type="paragraph" w:styleId="Nachrichtenkopf">
    <w:name w:val="Message Header"/>
    <w:basedOn w:val="Standard"/>
    <w:semiHidden/>
    <w:locked/>
    <w:rsid w:val="003830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NurText">
    <w:name w:val="Plain Text"/>
    <w:basedOn w:val="Standard"/>
    <w:semiHidden/>
    <w:locked/>
    <w:rsid w:val="0038309E"/>
    <w:rPr>
      <w:rFonts w:ascii="Courier New" w:hAnsi="Courier New" w:cs="Courier New"/>
      <w:szCs w:val="20"/>
    </w:rPr>
  </w:style>
  <w:style w:type="character" w:styleId="Seitenzahl">
    <w:name w:val="page number"/>
    <w:basedOn w:val="Absatz-Standardschriftart"/>
    <w:semiHidden/>
    <w:locked/>
    <w:rsid w:val="0038309E"/>
  </w:style>
  <w:style w:type="paragraph" w:styleId="StandardWeb">
    <w:name w:val="Normal (Web)"/>
    <w:basedOn w:val="Standard"/>
    <w:semiHidden/>
    <w:locked/>
    <w:rsid w:val="0038309E"/>
    <w:rPr>
      <w:rFonts w:ascii="Times New Roman" w:hAnsi="Times New Roman"/>
      <w:sz w:val="24"/>
    </w:rPr>
  </w:style>
  <w:style w:type="paragraph" w:styleId="Standardeinzug">
    <w:name w:val="Normal Indent"/>
    <w:basedOn w:val="Standard"/>
    <w:semiHidden/>
    <w:locked/>
    <w:rsid w:val="0038309E"/>
    <w:pPr>
      <w:ind w:left="708"/>
    </w:pPr>
  </w:style>
  <w:style w:type="table" w:styleId="Tabelle3D-Effekt1">
    <w:name w:val="Table 3D effects 1"/>
    <w:basedOn w:val="NormaleTabelle"/>
    <w:semiHidden/>
    <w:locked/>
    <w:rsid w:val="0038309E"/>
    <w:pPr>
      <w:spacing w:line="312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locked/>
    <w:rsid w:val="0038309E"/>
    <w:pPr>
      <w:spacing w:line="312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locked/>
    <w:rsid w:val="0038309E"/>
    <w:pPr>
      <w:spacing w:line="312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locked/>
    <w:rsid w:val="0038309E"/>
    <w:pPr>
      <w:spacing w:line="312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locked/>
    <w:rsid w:val="0038309E"/>
    <w:pPr>
      <w:spacing w:line="312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locked/>
    <w:rsid w:val="0038309E"/>
    <w:pPr>
      <w:spacing w:line="312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locked/>
    <w:rsid w:val="0038309E"/>
    <w:pPr>
      <w:spacing w:line="312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locked/>
    <w:rsid w:val="0038309E"/>
    <w:pPr>
      <w:spacing w:line="312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locked/>
    <w:rsid w:val="0038309E"/>
    <w:pPr>
      <w:spacing w:line="312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locked/>
    <w:rsid w:val="0038309E"/>
    <w:pPr>
      <w:spacing w:line="312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locked/>
    <w:rsid w:val="0038309E"/>
    <w:pPr>
      <w:spacing w:line="312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locked/>
    <w:rsid w:val="0038309E"/>
    <w:pPr>
      <w:spacing w:line="312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locked/>
    <w:rsid w:val="0038309E"/>
    <w:pPr>
      <w:spacing w:line="312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locked/>
    <w:rsid w:val="0038309E"/>
    <w:pPr>
      <w:spacing w:line="312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locked/>
    <w:rsid w:val="0038309E"/>
    <w:pPr>
      <w:spacing w:line="312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locked/>
    <w:rsid w:val="0038309E"/>
    <w:pPr>
      <w:spacing w:line="312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locked/>
    <w:rsid w:val="0038309E"/>
    <w:pPr>
      <w:spacing w:line="312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locked/>
    <w:rsid w:val="0038309E"/>
    <w:pPr>
      <w:spacing w:line="312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locked/>
    <w:rsid w:val="0038309E"/>
    <w:pPr>
      <w:spacing w:line="312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locked/>
    <w:rsid w:val="0038309E"/>
    <w:pPr>
      <w:spacing w:line="312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locked/>
    <w:rsid w:val="0038309E"/>
    <w:pPr>
      <w:spacing w:line="312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locked/>
    <w:rsid w:val="0038309E"/>
    <w:pPr>
      <w:spacing w:line="312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locked/>
    <w:rsid w:val="0038309E"/>
    <w:pPr>
      <w:spacing w:line="312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locked/>
    <w:rsid w:val="0038309E"/>
    <w:pPr>
      <w:spacing w:line="312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locked/>
    <w:rsid w:val="0038309E"/>
    <w:pPr>
      <w:spacing w:line="312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locked/>
    <w:rsid w:val="0038309E"/>
    <w:pPr>
      <w:spacing w:line="312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locked/>
    <w:rsid w:val="0038309E"/>
    <w:pPr>
      <w:spacing w:line="312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locked/>
    <w:rsid w:val="0038309E"/>
    <w:pPr>
      <w:spacing w:line="312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locked/>
    <w:rsid w:val="0038309E"/>
    <w:pPr>
      <w:spacing w:line="312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locked/>
    <w:rsid w:val="0038309E"/>
    <w:pPr>
      <w:spacing w:line="312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locked/>
    <w:rsid w:val="0038309E"/>
    <w:pPr>
      <w:spacing w:line="312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locked/>
    <w:rsid w:val="0038309E"/>
    <w:pPr>
      <w:spacing w:line="312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locked/>
    <w:rsid w:val="0038309E"/>
    <w:pPr>
      <w:spacing w:line="312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ngitternetz">
    <w:name w:val="Tabellengitternetz"/>
    <w:basedOn w:val="NormaleTabelle"/>
    <w:semiHidden/>
    <w:locked/>
    <w:rsid w:val="0038309E"/>
    <w:pPr>
      <w:spacing w:line="312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-Thema">
    <w:name w:val="Tabellen-Thema"/>
    <w:basedOn w:val="NormaleTabelle"/>
    <w:semiHidden/>
    <w:locked/>
    <w:rsid w:val="0038309E"/>
    <w:pPr>
      <w:spacing w:line="312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semiHidden/>
    <w:locked/>
    <w:rsid w:val="0038309E"/>
    <w:pPr>
      <w:spacing w:after="120"/>
    </w:pPr>
  </w:style>
  <w:style w:type="paragraph" w:styleId="Textkrper2">
    <w:name w:val="Body Text 2"/>
    <w:basedOn w:val="Standard"/>
    <w:semiHidden/>
    <w:locked/>
    <w:rsid w:val="0038309E"/>
    <w:pPr>
      <w:spacing w:after="120" w:line="480" w:lineRule="auto"/>
    </w:pPr>
  </w:style>
  <w:style w:type="paragraph" w:styleId="Textkrper3">
    <w:name w:val="Body Text 3"/>
    <w:basedOn w:val="Standard"/>
    <w:semiHidden/>
    <w:locked/>
    <w:rsid w:val="0038309E"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semiHidden/>
    <w:locked/>
    <w:rsid w:val="0038309E"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locked/>
    <w:rsid w:val="0038309E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locked/>
    <w:rsid w:val="0038309E"/>
    <w:pPr>
      <w:ind w:firstLine="210"/>
    </w:pPr>
  </w:style>
  <w:style w:type="paragraph" w:styleId="Textkrper-Zeileneinzug">
    <w:name w:val="Body Text Indent"/>
    <w:basedOn w:val="Standard"/>
    <w:semiHidden/>
    <w:locked/>
    <w:rsid w:val="0038309E"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locked/>
    <w:rsid w:val="0038309E"/>
    <w:pPr>
      <w:ind w:firstLine="210"/>
    </w:pPr>
  </w:style>
  <w:style w:type="paragraph" w:styleId="Titel">
    <w:name w:val="Title"/>
    <w:basedOn w:val="Standard"/>
    <w:qFormat/>
    <w:locked/>
    <w:rsid w:val="0038309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semiHidden/>
    <w:locked/>
    <w:rsid w:val="0038309E"/>
    <w:rPr>
      <w:rFonts w:ascii="Arial" w:hAnsi="Arial" w:cs="Arial"/>
      <w:szCs w:val="20"/>
    </w:rPr>
  </w:style>
  <w:style w:type="paragraph" w:styleId="Umschlagadresse">
    <w:name w:val="envelope address"/>
    <w:basedOn w:val="Standard"/>
    <w:semiHidden/>
    <w:locked/>
    <w:rsid w:val="0038309E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</w:rPr>
  </w:style>
  <w:style w:type="paragraph" w:styleId="Unterschrift">
    <w:name w:val="Signature"/>
    <w:basedOn w:val="Standard"/>
    <w:semiHidden/>
    <w:locked/>
    <w:rsid w:val="0038309E"/>
    <w:pPr>
      <w:ind w:left="4252"/>
    </w:pPr>
  </w:style>
  <w:style w:type="paragraph" w:styleId="Untertitel">
    <w:name w:val="Subtitle"/>
    <w:basedOn w:val="Standard"/>
    <w:qFormat/>
    <w:locked/>
    <w:rsid w:val="0038309E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styleId="Zeilennummer">
    <w:name w:val="line number"/>
    <w:basedOn w:val="Absatz-Standardschriftart"/>
    <w:semiHidden/>
    <w:locked/>
    <w:rsid w:val="0038309E"/>
  </w:style>
  <w:style w:type="paragraph" w:customStyle="1" w:styleId="AbsenderAdressfeldfett">
    <w:name w:val="Absender Adressfeld fett"/>
    <w:basedOn w:val="Standard"/>
    <w:link w:val="AbsenderAdressfeldfettZchn"/>
    <w:rsid w:val="00510F2B"/>
    <w:pPr>
      <w:keepNext/>
      <w:keepLines/>
      <w:framePr w:w="4536" w:h="284" w:hRule="exact" w:wrap="notBeside" w:vAnchor="page" w:hAnchor="page" w:x="1362" w:y="2836" w:anchorLock="1"/>
      <w:shd w:val="solid" w:color="FFFFFF" w:fill="FFFFFF"/>
      <w:tabs>
        <w:tab w:val="right" w:pos="4536"/>
      </w:tabs>
      <w:suppressAutoHyphens/>
      <w:spacing w:line="140" w:lineRule="exact"/>
    </w:pPr>
    <w:rPr>
      <w:b/>
      <w:sz w:val="12"/>
      <w:szCs w:val="12"/>
    </w:rPr>
  </w:style>
  <w:style w:type="character" w:customStyle="1" w:styleId="AbsenderAdressfeldfettZchn">
    <w:name w:val="Absender Adressfeld fett Zchn"/>
    <w:link w:val="AbsenderAdressfeldfett"/>
    <w:rsid w:val="00510F2B"/>
    <w:rPr>
      <w:rFonts w:ascii="UB Scala" w:hAnsi="UB Scala"/>
      <w:b/>
      <w:sz w:val="12"/>
      <w:szCs w:val="12"/>
      <w:lang w:val="de-DE" w:eastAsia="de-DE" w:bidi="ar-SA"/>
    </w:rPr>
  </w:style>
  <w:style w:type="paragraph" w:customStyle="1" w:styleId="AbsenderAdressfeldnormal">
    <w:name w:val="Absender Adressfeld normal"/>
    <w:basedOn w:val="Standard"/>
    <w:next w:val="Noparagraphstyle"/>
    <w:rsid w:val="005B5ABC"/>
    <w:pPr>
      <w:keepNext/>
      <w:keepLines/>
      <w:framePr w:w="4536" w:h="284" w:hRule="exact" w:wrap="notBeside" w:vAnchor="page" w:hAnchor="page" w:x="1362" w:y="2836" w:anchorLock="1"/>
      <w:shd w:val="solid" w:color="FFFFFF" w:fill="FFFFFF"/>
      <w:tabs>
        <w:tab w:val="right" w:pos="4536"/>
      </w:tabs>
      <w:suppressAutoHyphens/>
      <w:spacing w:line="140" w:lineRule="exact"/>
    </w:pPr>
    <w:rPr>
      <w:rFonts w:ascii="UB Scala Sans" w:hAnsi="UB Scala Sans"/>
      <w:sz w:val="12"/>
      <w:szCs w:val="12"/>
    </w:rPr>
  </w:style>
  <w:style w:type="paragraph" w:customStyle="1" w:styleId="AbsenderTitel">
    <w:name w:val="Absender Titel"/>
    <w:basedOn w:val="FlietextUBBamberg"/>
    <w:rsid w:val="00770654"/>
    <w:pPr>
      <w:framePr w:w="2665" w:h="2268" w:hRule="exact" w:wrap="notBeside" w:vAnchor="page" w:hAnchor="page" w:x="8931" w:y="3233" w:anchorLock="1"/>
      <w:shd w:val="solid" w:color="FFFFFF" w:fill="FFFFFF"/>
      <w:suppressAutoHyphens/>
      <w:spacing w:line="200" w:lineRule="exact"/>
      <w:jc w:val="left"/>
    </w:pPr>
    <w:rPr>
      <w:rFonts w:ascii="UB Scala Sans" w:hAnsi="UB Scala Sans"/>
      <w:b/>
      <w:sz w:val="16"/>
      <w:szCs w:val="21"/>
    </w:rPr>
  </w:style>
  <w:style w:type="paragraph" w:customStyle="1" w:styleId="AbsenderKontakt">
    <w:name w:val="Absender Kontakt"/>
    <w:basedOn w:val="FlietextUBBamberg"/>
    <w:rsid w:val="00A71972"/>
    <w:pPr>
      <w:framePr w:w="2665" w:h="2268" w:hRule="exact" w:wrap="notBeside" w:vAnchor="page" w:hAnchor="page" w:x="8931" w:y="3233" w:anchorLock="1"/>
      <w:shd w:val="solid" w:color="FFFFFF" w:fill="FFFFFF"/>
      <w:spacing w:line="200" w:lineRule="exact"/>
      <w:jc w:val="left"/>
    </w:pPr>
    <w:rPr>
      <w:rFonts w:ascii="UB Scala Sans" w:hAnsi="UB Scala Sans"/>
      <w:sz w:val="16"/>
      <w:szCs w:val="21"/>
    </w:rPr>
  </w:style>
  <w:style w:type="paragraph" w:customStyle="1" w:styleId="FlietextUniBamberg">
    <w:name w:val="Fließtext Uni Bamberg"/>
    <w:basedOn w:val="FlietextUBBamberg"/>
    <w:rsid w:val="00A30AA8"/>
    <w:pPr>
      <w:contextualSpacing w:val="0"/>
    </w:pPr>
  </w:style>
  <w:style w:type="paragraph" w:customStyle="1" w:styleId="Flietext">
    <w:name w:val="Fließtext"/>
    <w:basedOn w:val="FlietextUniBamberg"/>
    <w:rsid w:val="001C35F3"/>
    <w:pPr>
      <w:spacing w:after="180" w:afterAutospacing="0"/>
    </w:pPr>
  </w:style>
  <w:style w:type="paragraph" w:customStyle="1" w:styleId="Einrichtungstitel">
    <w:name w:val="Einrichtungstitel"/>
    <w:basedOn w:val="AbsenderTitel"/>
    <w:rsid w:val="00770654"/>
    <w:pPr>
      <w:framePr w:wrap="notBeside"/>
      <w:spacing w:line="280" w:lineRule="exact"/>
    </w:pPr>
    <w:rPr>
      <w:b w:val="0"/>
      <w:sz w:val="24"/>
    </w:rPr>
  </w:style>
  <w:style w:type="paragraph" w:customStyle="1" w:styleId="Einrichtung">
    <w:name w:val="Einrichtung"/>
    <w:basedOn w:val="AbsenderTitel"/>
    <w:rsid w:val="00770654"/>
    <w:pPr>
      <w:framePr w:wrap="notBeside"/>
      <w:spacing w:line="280" w:lineRule="exact"/>
    </w:pPr>
    <w:rPr>
      <w:b w:val="0"/>
      <w:sz w:val="24"/>
    </w:rPr>
  </w:style>
  <w:style w:type="paragraph" w:styleId="Sprechblasentext">
    <w:name w:val="Balloon Text"/>
    <w:basedOn w:val="Standard"/>
    <w:link w:val="SprechblasentextZchn"/>
    <w:rsid w:val="00C51B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C51B4D"/>
    <w:rPr>
      <w:rFonts w:ascii="Tahoma" w:hAnsi="Tahoma" w:cs="Tahoma"/>
      <w:sz w:val="16"/>
      <w:szCs w:val="1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E0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1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erit.wagner@uni-bamberg.d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prep_choose-a-chair\Stellenausschreibung\Stellenausschreibung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464E0-D435-4999-B6B6-023C097E1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Stellenausschreibung</Template>
  <TotalTime>0</TotalTime>
  <Pages>1</Pages>
  <Words>191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Otto-Friedrich-Universität Bamberg • Straße Hausnummer • PLZ Ort</vt:lpstr>
    </vt:vector>
  </TitlesOfParts>
  <Company>PwC</Company>
  <LinksUpToDate>false</LinksUpToDate>
  <CharactersWithSpaces>1842</CharactersWithSpaces>
  <SharedDoc>false</SharedDoc>
  <HyperlinkBase/>
  <HLinks>
    <vt:vector size="6" baseType="variant">
      <vt:variant>
        <vt:i4>2621449</vt:i4>
      </vt:variant>
      <vt:variant>
        <vt:i4>0</vt:i4>
      </vt:variant>
      <vt:variant>
        <vt:i4>0</vt:i4>
      </vt:variant>
      <vt:variant>
        <vt:i4>5</vt:i4>
      </vt:variant>
      <vt:variant>
        <vt:lpwstr>mailto:monika.heupel@uni-bamberg.de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Otto-Friedrich-Universität Bamberg • Straße Hausnummer • PLZ Ort</dc:title>
  <dc:creator>Gerit Wagner</dc:creator>
  <cp:lastModifiedBy>Gerit Wagner</cp:lastModifiedBy>
  <cp:revision>7</cp:revision>
  <cp:lastPrinted>2022-10-19T15:36:00Z</cp:lastPrinted>
  <dcterms:created xsi:type="dcterms:W3CDTF">2022-10-19T06:19:00Z</dcterms:created>
  <dcterms:modified xsi:type="dcterms:W3CDTF">2024-01-16T07:00:00Z</dcterms:modified>
</cp:coreProperties>
</file>